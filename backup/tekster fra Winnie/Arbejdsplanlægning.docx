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799" w:rsidRPr="00B26799" w:rsidRDefault="00B26799" w:rsidP="00B26799">
      <w:pPr>
        <w:rPr>
          <w:b/>
          <w:sz w:val="32"/>
          <w:szCs w:val="32"/>
        </w:rPr>
      </w:pPr>
      <w:r w:rsidRPr="00B26799">
        <w:rPr>
          <w:b/>
          <w:sz w:val="32"/>
          <w:szCs w:val="32"/>
        </w:rPr>
        <w:t xml:space="preserve">Arbejdsplanlægning </w:t>
      </w:r>
    </w:p>
    <w:p w:rsidR="00B26799" w:rsidRPr="00B26799" w:rsidRDefault="00B26799" w:rsidP="00B26799">
      <w:r w:rsidRPr="00B26799">
        <w:t xml:space="preserve">Du kan bruge en </w:t>
      </w:r>
      <w:r w:rsidRPr="00B26799">
        <w:rPr>
          <w:vanish/>
        </w:rPr>
        <w:t>simpel</w:t>
      </w:r>
      <w:r w:rsidRPr="00B26799">
        <w:t xml:space="preserve"> tabel, når du skal lave en arbejdsplan. I tabellen deler du opgaverne op, så de bliver lettere at overskue.</w:t>
      </w:r>
    </w:p>
    <w:p w:rsidR="00B26799" w:rsidRPr="00B26799" w:rsidRDefault="00B26799" w:rsidP="00B26799">
      <w:r w:rsidRPr="00B26799">
        <w:t>En tabel er fx god, hvis I er flere, der skal løse forskellige opgaver inden en bestemt dato.</w:t>
      </w:r>
    </w:p>
    <w:p w:rsidR="00B26799" w:rsidRPr="00B26799" w:rsidRDefault="00B26799" w:rsidP="00B26799">
      <w:r w:rsidRPr="00B26799">
        <w:t>Eksempler på tabeller til arbejdsplanlægning</w:t>
      </w:r>
    </w:p>
    <w:p w:rsidR="00B26799" w:rsidRPr="00B26799" w:rsidRDefault="00B26799" w:rsidP="00B26799">
      <w:r w:rsidRPr="00B26799">
        <w:t xml:space="preserve">Nedenfor kan du se to forskellige eksempler på, hvordan du kan lave tabellerne. Tabel til arbejdsplanlægning, eksempel 1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4"/>
        <w:gridCol w:w="2431"/>
        <w:gridCol w:w="1975"/>
        <w:gridCol w:w="2029"/>
      </w:tblGrid>
      <w:tr w:rsidR="00B26799" w:rsidRPr="00B26799" w:rsidTr="00B26799">
        <w:trPr>
          <w:tblHeader/>
        </w:trPr>
        <w:tc>
          <w:tcPr>
            <w:tcW w:w="0" w:type="auto"/>
            <w:shd w:val="clear" w:color="auto" w:fill="B7B80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6799" w:rsidRPr="00B26799" w:rsidRDefault="00B26799" w:rsidP="00B26799">
            <w:r w:rsidRPr="00B26799">
              <w:t>Arbejdsopgave</w:t>
            </w:r>
          </w:p>
        </w:tc>
        <w:tc>
          <w:tcPr>
            <w:tcW w:w="0" w:type="auto"/>
            <w:shd w:val="clear" w:color="auto" w:fill="B7B80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6799" w:rsidRPr="00B26799" w:rsidRDefault="00B26799" w:rsidP="00B26799">
            <w:r w:rsidRPr="00B26799">
              <w:t>Deadline</w:t>
            </w:r>
          </w:p>
        </w:tc>
        <w:tc>
          <w:tcPr>
            <w:tcW w:w="0" w:type="auto"/>
            <w:shd w:val="clear" w:color="auto" w:fill="B7B80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6799" w:rsidRPr="00B26799" w:rsidRDefault="00B26799" w:rsidP="00B26799">
            <w:r w:rsidRPr="00B26799">
              <w:t>Ansvarlig</w:t>
            </w:r>
          </w:p>
        </w:tc>
        <w:tc>
          <w:tcPr>
            <w:tcW w:w="0" w:type="auto"/>
            <w:shd w:val="clear" w:color="auto" w:fill="B7B80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6799" w:rsidRPr="00B26799" w:rsidRDefault="00B26799" w:rsidP="00B26799">
            <w:r>
              <w:t xml:space="preserve">       </w:t>
            </w:r>
            <w:r w:rsidRPr="00B26799">
              <w:t>Husk</w:t>
            </w:r>
          </w:p>
        </w:tc>
      </w:tr>
      <w:tr w:rsidR="00B26799" w:rsidRPr="00B26799" w:rsidTr="00B2679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799" w:rsidRPr="00B26799" w:rsidRDefault="00B26799" w:rsidP="00B26799">
            <w:r>
              <w:t>xxx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799" w:rsidRPr="00B26799" w:rsidRDefault="00B26799" w:rsidP="00B26799">
            <w:r>
              <w:t>24.12-2015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799" w:rsidRPr="00B26799" w:rsidRDefault="00B26799" w:rsidP="00B26799">
            <w:r>
              <w:t>Tobias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799" w:rsidRPr="00B26799" w:rsidRDefault="00B26799" w:rsidP="00B26799"/>
        </w:tc>
      </w:tr>
      <w:tr w:rsidR="00B26799" w:rsidRPr="00B26799" w:rsidTr="00B2679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799" w:rsidRPr="00B26799" w:rsidRDefault="00B26799" w:rsidP="00B26799"/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799" w:rsidRPr="00B26799" w:rsidRDefault="00B26799" w:rsidP="00B26799"/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799" w:rsidRPr="00B26799" w:rsidRDefault="00B26799" w:rsidP="00B26799"/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799" w:rsidRPr="00B26799" w:rsidRDefault="00B26799" w:rsidP="00B26799"/>
        </w:tc>
      </w:tr>
      <w:tr w:rsidR="00B26799" w:rsidRPr="00B26799" w:rsidTr="00B2679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799" w:rsidRPr="00B26799" w:rsidRDefault="00B26799" w:rsidP="00B26799"/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799" w:rsidRPr="00B26799" w:rsidRDefault="00B26799" w:rsidP="00B26799"/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799" w:rsidRPr="00B26799" w:rsidRDefault="00B26799" w:rsidP="00B26799"/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799" w:rsidRPr="00B26799" w:rsidRDefault="00B26799" w:rsidP="00B26799"/>
        </w:tc>
      </w:tr>
    </w:tbl>
    <w:p w:rsidR="00B26799" w:rsidRPr="00B26799" w:rsidRDefault="00B26799" w:rsidP="00B26799">
      <w:r w:rsidRPr="00B26799">
        <w:br/>
        <w:t>Du kan også bruge en tabel som et personligt værktøj, hvor du skriver de arbejdsopgaver, som du har ansvaret for at løse.</w:t>
      </w:r>
    </w:p>
    <w:p w:rsidR="00B26799" w:rsidRPr="00B26799" w:rsidRDefault="00B26799" w:rsidP="00B26799">
      <w:r w:rsidRPr="00B26799">
        <w:t xml:space="preserve">Tabel til arbejdsplanlægning, eksempel 2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9"/>
        <w:gridCol w:w="3000"/>
        <w:gridCol w:w="3000"/>
      </w:tblGrid>
      <w:tr w:rsidR="00B26799" w:rsidRPr="00B26799" w:rsidTr="00B26799">
        <w:trPr>
          <w:tblHeader/>
        </w:trPr>
        <w:tc>
          <w:tcPr>
            <w:tcW w:w="0" w:type="auto"/>
            <w:shd w:val="clear" w:color="auto" w:fill="B7B80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6799" w:rsidRPr="00B26799" w:rsidRDefault="00B26799" w:rsidP="00B26799">
            <w:r w:rsidRPr="00B26799">
              <w:t>Opgave</w:t>
            </w:r>
          </w:p>
        </w:tc>
        <w:tc>
          <w:tcPr>
            <w:tcW w:w="3000" w:type="dxa"/>
            <w:shd w:val="clear" w:color="auto" w:fill="B7B80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6799" w:rsidRPr="00B26799" w:rsidRDefault="00B26799" w:rsidP="00B26799">
            <w:r w:rsidRPr="00B26799">
              <w:t>Deadline</w:t>
            </w:r>
          </w:p>
        </w:tc>
        <w:tc>
          <w:tcPr>
            <w:tcW w:w="3000" w:type="dxa"/>
            <w:shd w:val="clear" w:color="auto" w:fill="B7B80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6799" w:rsidRPr="00B26799" w:rsidRDefault="00B26799" w:rsidP="00B26799">
            <w:r w:rsidRPr="00B26799">
              <w:t>Løst</w:t>
            </w:r>
          </w:p>
        </w:tc>
      </w:tr>
      <w:tr w:rsidR="00B26799" w:rsidRPr="00B26799" w:rsidTr="00B26799">
        <w:trPr>
          <w:hidden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6799" w:rsidRPr="00B26799" w:rsidRDefault="00B26799" w:rsidP="00B26799">
            <w:r w:rsidRPr="00B26799">
              <w:rPr>
                <w:vanish/>
              </w:rPr>
              <w:t>Udarbejde</w:t>
            </w:r>
            <w:r w:rsidRPr="00B26799">
              <w:t xml:space="preserve"> Udarbejde</w:t>
            </w:r>
            <w:r>
              <w:t xml:space="preserve"> xxx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799" w:rsidRPr="00B26799" w:rsidRDefault="00B26799" w:rsidP="00B26799"/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6799" w:rsidRPr="00B26799" w:rsidRDefault="00B26799" w:rsidP="00B26799">
            <w:r w:rsidRPr="00B26799">
              <w:t> OK</w:t>
            </w:r>
          </w:p>
        </w:tc>
      </w:tr>
      <w:tr w:rsidR="00B26799" w:rsidRPr="00B26799" w:rsidTr="00B2679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6799" w:rsidRPr="00B26799" w:rsidRDefault="00B26799" w:rsidP="00B26799">
            <w:r>
              <w:t>Bestille xxx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799" w:rsidRPr="00B26799" w:rsidRDefault="00B26799" w:rsidP="00B26799"/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6799" w:rsidRPr="00B26799" w:rsidRDefault="00B26799" w:rsidP="00B26799">
            <w:r>
              <w:t>nej</w:t>
            </w:r>
          </w:p>
        </w:tc>
      </w:tr>
      <w:tr w:rsidR="00B26799" w:rsidRPr="00B26799" w:rsidTr="00B2679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6799" w:rsidRPr="00B26799" w:rsidRDefault="00B26799" w:rsidP="00B26799">
            <w:r>
              <w:t>Tjekke xxx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6799" w:rsidRPr="00B26799" w:rsidRDefault="00B26799" w:rsidP="00B26799"/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6799" w:rsidRPr="00B26799" w:rsidRDefault="00B26799" w:rsidP="00B26799">
            <w:r w:rsidRPr="00B26799">
              <w:t> OK</w:t>
            </w:r>
          </w:p>
        </w:tc>
      </w:tr>
    </w:tbl>
    <w:p w:rsidR="00286DA8" w:rsidRDefault="00286DA8" w:rsidP="00587758"/>
    <w:p w:rsidR="00B26799" w:rsidRPr="00B26799" w:rsidRDefault="00B26799" w:rsidP="00B26799">
      <w:proofErr w:type="spellStart"/>
      <w:r w:rsidRPr="00B26799">
        <w:t>Gantt</w:t>
      </w:r>
      <w:proofErr w:type="spellEnd"/>
      <w:r w:rsidRPr="00B26799">
        <w:t xml:space="preserve">-kort </w:t>
      </w:r>
    </w:p>
    <w:p w:rsidR="00B26799" w:rsidRPr="00B26799" w:rsidRDefault="00B26799" w:rsidP="00B26799">
      <w:r w:rsidRPr="00B26799">
        <w:t xml:space="preserve">Et </w:t>
      </w:r>
      <w:proofErr w:type="spellStart"/>
      <w:r w:rsidRPr="00B26799">
        <w:t>Gantt</w:t>
      </w:r>
      <w:proofErr w:type="spellEnd"/>
      <w:r w:rsidRPr="00B26799">
        <w:t xml:space="preserve">-kort er en tabel, som du kan bruge, når du skal planlægge og </w:t>
      </w:r>
      <w:r w:rsidRPr="00B26799">
        <w:rPr>
          <w:vanish/>
        </w:rPr>
        <w:t>udføre</w:t>
      </w:r>
      <w:r w:rsidRPr="00B26799">
        <w:t xml:space="preserve"> udføre en række arbejdsopgaver. Fordelen ved </w:t>
      </w:r>
      <w:proofErr w:type="spellStart"/>
      <w:r w:rsidRPr="00B26799">
        <w:t>Gantt</w:t>
      </w:r>
      <w:proofErr w:type="spellEnd"/>
      <w:r w:rsidRPr="00B26799">
        <w:t xml:space="preserve">-kortet er, at det nemt giver dig </w:t>
      </w:r>
      <w:r w:rsidRPr="00B26799">
        <w:rPr>
          <w:vanish/>
        </w:rPr>
        <w:t>overblik</w:t>
      </w:r>
      <w:r w:rsidRPr="00B26799">
        <w:t xml:space="preserve"> overblik over dit arbejdsforløb, hvilke opgaver du har </w:t>
      </w:r>
      <w:r w:rsidRPr="00B26799">
        <w:rPr>
          <w:vanish/>
        </w:rPr>
        <w:t>udført</w:t>
      </w:r>
      <w:r w:rsidRPr="00B26799">
        <w:t xml:space="preserve"> udført, og hvilke arbejdsopgaver der venter. </w:t>
      </w:r>
    </w:p>
    <w:p w:rsidR="00B26799" w:rsidRDefault="00B26799" w:rsidP="00B26799">
      <w:r w:rsidRPr="00B26799">
        <w:t xml:space="preserve">Du kan lave et </w:t>
      </w:r>
      <w:proofErr w:type="spellStart"/>
      <w:r w:rsidRPr="00B26799">
        <w:t>Gantt</w:t>
      </w:r>
      <w:proofErr w:type="spellEnd"/>
      <w:r w:rsidRPr="00B26799">
        <w:t>-kort i fx Word eller Excel.</w:t>
      </w:r>
    </w:p>
    <w:p w:rsidR="00B26799" w:rsidRDefault="00B26799" w:rsidP="00B26799"/>
    <w:p w:rsidR="00B26799" w:rsidRDefault="00B26799" w:rsidP="00B26799"/>
    <w:p w:rsidR="00B26799" w:rsidRDefault="00B26799" w:rsidP="00B26799"/>
    <w:p w:rsidR="00B26799" w:rsidRDefault="00B26799" w:rsidP="00B26799"/>
    <w:p w:rsidR="00B26799" w:rsidRDefault="00B26799" w:rsidP="00B26799"/>
    <w:p w:rsidR="00B26799" w:rsidRDefault="00B26799" w:rsidP="00B26799"/>
    <w:p w:rsidR="00B26799" w:rsidRDefault="00B26799" w:rsidP="00B26799"/>
    <w:p w:rsidR="00B26799" w:rsidRPr="00B26799" w:rsidRDefault="00B26799" w:rsidP="00B26799">
      <w:pPr>
        <w:rPr>
          <w:b/>
          <w:sz w:val="32"/>
          <w:szCs w:val="32"/>
        </w:rPr>
      </w:pPr>
      <w:proofErr w:type="spellStart"/>
      <w:r w:rsidRPr="00B26799">
        <w:rPr>
          <w:b/>
          <w:sz w:val="32"/>
          <w:szCs w:val="32"/>
        </w:rPr>
        <w:lastRenderedPageBreak/>
        <w:t>Gann</w:t>
      </w:r>
      <w:proofErr w:type="spellEnd"/>
      <w:r w:rsidRPr="00B26799">
        <w:rPr>
          <w:b/>
          <w:sz w:val="32"/>
          <w:szCs w:val="32"/>
        </w:rPr>
        <w:t xml:space="preserve">-kort </w:t>
      </w:r>
    </w:p>
    <w:p w:rsidR="00B26799" w:rsidRDefault="00B26799" w:rsidP="00587758">
      <w:r>
        <w:t>Opgave: Svendeprøve (smed)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46"/>
        <w:gridCol w:w="881"/>
        <w:gridCol w:w="841"/>
        <w:gridCol w:w="841"/>
        <w:gridCol w:w="841"/>
        <w:gridCol w:w="841"/>
        <w:gridCol w:w="841"/>
        <w:gridCol w:w="841"/>
        <w:gridCol w:w="841"/>
        <w:gridCol w:w="841"/>
      </w:tblGrid>
      <w:tr w:rsidR="00211F33" w:rsidTr="00B26799">
        <w:tc>
          <w:tcPr>
            <w:tcW w:w="977" w:type="dxa"/>
          </w:tcPr>
          <w:p w:rsidR="00B26799" w:rsidRDefault="00B26799" w:rsidP="00587758">
            <w:r>
              <w:t xml:space="preserve">Uge, dag eller måned </w:t>
            </w:r>
          </w:p>
        </w:tc>
        <w:tc>
          <w:tcPr>
            <w:tcW w:w="978" w:type="dxa"/>
          </w:tcPr>
          <w:p w:rsidR="00B26799" w:rsidRDefault="00B26799" w:rsidP="00587758">
            <w:r>
              <w:t>1.1-16</w:t>
            </w:r>
          </w:p>
        </w:tc>
        <w:tc>
          <w:tcPr>
            <w:tcW w:w="978" w:type="dxa"/>
          </w:tcPr>
          <w:p w:rsidR="00B26799" w:rsidRDefault="00211F33" w:rsidP="00587758">
            <w:r>
              <w:t>xx</w:t>
            </w:r>
          </w:p>
        </w:tc>
        <w:tc>
          <w:tcPr>
            <w:tcW w:w="978" w:type="dxa"/>
          </w:tcPr>
          <w:p w:rsidR="00B26799" w:rsidRDefault="00211F33" w:rsidP="00587758">
            <w:r>
              <w:t>xx</w:t>
            </w:r>
          </w:p>
        </w:tc>
        <w:tc>
          <w:tcPr>
            <w:tcW w:w="978" w:type="dxa"/>
          </w:tcPr>
          <w:p w:rsidR="00B26799" w:rsidRDefault="00211F33" w:rsidP="00587758">
            <w:r>
              <w:t>xx</w:t>
            </w:r>
          </w:p>
        </w:tc>
        <w:tc>
          <w:tcPr>
            <w:tcW w:w="978" w:type="dxa"/>
          </w:tcPr>
          <w:p w:rsidR="00B26799" w:rsidRDefault="00211F33" w:rsidP="00587758">
            <w:r>
              <w:t>xx</w:t>
            </w:r>
          </w:p>
        </w:tc>
        <w:tc>
          <w:tcPr>
            <w:tcW w:w="978" w:type="dxa"/>
          </w:tcPr>
          <w:p w:rsidR="00B26799" w:rsidRDefault="00211F33" w:rsidP="00587758">
            <w:r>
              <w:t>xx</w:t>
            </w:r>
          </w:p>
        </w:tc>
        <w:tc>
          <w:tcPr>
            <w:tcW w:w="978" w:type="dxa"/>
          </w:tcPr>
          <w:p w:rsidR="00B26799" w:rsidRDefault="00211F33" w:rsidP="00587758">
            <w:r>
              <w:t>xx</w:t>
            </w:r>
          </w:p>
        </w:tc>
        <w:tc>
          <w:tcPr>
            <w:tcW w:w="978" w:type="dxa"/>
          </w:tcPr>
          <w:p w:rsidR="00B26799" w:rsidRDefault="00211F33" w:rsidP="00587758">
            <w:r>
              <w:t>xx</w:t>
            </w:r>
          </w:p>
        </w:tc>
        <w:tc>
          <w:tcPr>
            <w:tcW w:w="978" w:type="dxa"/>
          </w:tcPr>
          <w:p w:rsidR="00B26799" w:rsidRDefault="00211F33" w:rsidP="00587758">
            <w:r>
              <w:t>xx</w:t>
            </w:r>
          </w:p>
        </w:tc>
      </w:tr>
      <w:tr w:rsidR="00211F33" w:rsidTr="00B26799">
        <w:tc>
          <w:tcPr>
            <w:tcW w:w="977" w:type="dxa"/>
          </w:tcPr>
          <w:p w:rsidR="00B26799" w:rsidRDefault="00B26799" w:rsidP="00587758">
            <w:r>
              <w:t>Indsamling af informationer</w:t>
            </w:r>
          </w:p>
        </w:tc>
        <w:tc>
          <w:tcPr>
            <w:tcW w:w="978" w:type="dxa"/>
          </w:tcPr>
          <w:p w:rsidR="00B26799" w:rsidRDefault="00211F33" w:rsidP="00587758">
            <w:r>
              <w:t>x</w:t>
            </w:r>
          </w:p>
        </w:tc>
        <w:tc>
          <w:tcPr>
            <w:tcW w:w="978" w:type="dxa"/>
          </w:tcPr>
          <w:p w:rsidR="00B26799" w:rsidRDefault="00B26799" w:rsidP="00587758"/>
        </w:tc>
        <w:tc>
          <w:tcPr>
            <w:tcW w:w="978" w:type="dxa"/>
          </w:tcPr>
          <w:p w:rsidR="00B26799" w:rsidRDefault="00B26799" w:rsidP="00587758"/>
        </w:tc>
        <w:tc>
          <w:tcPr>
            <w:tcW w:w="978" w:type="dxa"/>
          </w:tcPr>
          <w:p w:rsidR="00B26799" w:rsidRDefault="00B26799" w:rsidP="00587758"/>
        </w:tc>
        <w:tc>
          <w:tcPr>
            <w:tcW w:w="978" w:type="dxa"/>
          </w:tcPr>
          <w:p w:rsidR="00B26799" w:rsidRDefault="00B26799" w:rsidP="00587758"/>
        </w:tc>
        <w:tc>
          <w:tcPr>
            <w:tcW w:w="978" w:type="dxa"/>
          </w:tcPr>
          <w:p w:rsidR="00B26799" w:rsidRDefault="00B26799" w:rsidP="00587758"/>
        </w:tc>
        <w:tc>
          <w:tcPr>
            <w:tcW w:w="978" w:type="dxa"/>
          </w:tcPr>
          <w:p w:rsidR="00B26799" w:rsidRDefault="00B26799" w:rsidP="00587758"/>
        </w:tc>
        <w:tc>
          <w:tcPr>
            <w:tcW w:w="978" w:type="dxa"/>
          </w:tcPr>
          <w:p w:rsidR="00B26799" w:rsidRDefault="00B26799" w:rsidP="00587758"/>
        </w:tc>
        <w:tc>
          <w:tcPr>
            <w:tcW w:w="978" w:type="dxa"/>
          </w:tcPr>
          <w:p w:rsidR="00B26799" w:rsidRDefault="00B26799" w:rsidP="00587758"/>
        </w:tc>
      </w:tr>
      <w:tr w:rsidR="00211F33" w:rsidTr="00B26799">
        <w:tc>
          <w:tcPr>
            <w:tcW w:w="977" w:type="dxa"/>
          </w:tcPr>
          <w:p w:rsidR="00B26799" w:rsidRDefault="00B26799" w:rsidP="00587758">
            <w:r>
              <w:t>Tegne/planlægge</w:t>
            </w:r>
          </w:p>
        </w:tc>
        <w:tc>
          <w:tcPr>
            <w:tcW w:w="978" w:type="dxa"/>
          </w:tcPr>
          <w:p w:rsidR="00B26799" w:rsidRDefault="00B26799" w:rsidP="00587758"/>
        </w:tc>
        <w:tc>
          <w:tcPr>
            <w:tcW w:w="978" w:type="dxa"/>
          </w:tcPr>
          <w:p w:rsidR="00B26799" w:rsidRDefault="00211F33" w:rsidP="00587758">
            <w:r>
              <w:t>x</w:t>
            </w:r>
          </w:p>
        </w:tc>
        <w:tc>
          <w:tcPr>
            <w:tcW w:w="978" w:type="dxa"/>
          </w:tcPr>
          <w:p w:rsidR="00B26799" w:rsidRDefault="00211F33" w:rsidP="00587758">
            <w:r>
              <w:t>x</w:t>
            </w:r>
          </w:p>
        </w:tc>
        <w:tc>
          <w:tcPr>
            <w:tcW w:w="978" w:type="dxa"/>
          </w:tcPr>
          <w:p w:rsidR="00B26799" w:rsidRDefault="00211F33" w:rsidP="00587758">
            <w:r>
              <w:t>x</w:t>
            </w:r>
          </w:p>
        </w:tc>
        <w:tc>
          <w:tcPr>
            <w:tcW w:w="978" w:type="dxa"/>
          </w:tcPr>
          <w:p w:rsidR="00B26799" w:rsidRDefault="00B26799" w:rsidP="00587758"/>
        </w:tc>
        <w:tc>
          <w:tcPr>
            <w:tcW w:w="978" w:type="dxa"/>
          </w:tcPr>
          <w:p w:rsidR="00B26799" w:rsidRDefault="00B26799" w:rsidP="00587758"/>
        </w:tc>
        <w:tc>
          <w:tcPr>
            <w:tcW w:w="978" w:type="dxa"/>
          </w:tcPr>
          <w:p w:rsidR="00B26799" w:rsidRDefault="00B26799" w:rsidP="00587758"/>
        </w:tc>
        <w:tc>
          <w:tcPr>
            <w:tcW w:w="978" w:type="dxa"/>
          </w:tcPr>
          <w:p w:rsidR="00B26799" w:rsidRDefault="00B26799" w:rsidP="00587758"/>
        </w:tc>
        <w:tc>
          <w:tcPr>
            <w:tcW w:w="978" w:type="dxa"/>
          </w:tcPr>
          <w:p w:rsidR="00B26799" w:rsidRDefault="00B26799" w:rsidP="00587758"/>
        </w:tc>
      </w:tr>
      <w:tr w:rsidR="00211F33" w:rsidTr="00B26799">
        <w:tc>
          <w:tcPr>
            <w:tcW w:w="977" w:type="dxa"/>
          </w:tcPr>
          <w:p w:rsidR="00B26799" w:rsidRDefault="00B26799" w:rsidP="00587758">
            <w:r>
              <w:t>Producere</w:t>
            </w:r>
          </w:p>
        </w:tc>
        <w:tc>
          <w:tcPr>
            <w:tcW w:w="978" w:type="dxa"/>
          </w:tcPr>
          <w:p w:rsidR="00B26799" w:rsidRDefault="00B26799" w:rsidP="00587758"/>
        </w:tc>
        <w:tc>
          <w:tcPr>
            <w:tcW w:w="978" w:type="dxa"/>
          </w:tcPr>
          <w:p w:rsidR="00B26799" w:rsidRDefault="00B26799" w:rsidP="00587758"/>
        </w:tc>
        <w:tc>
          <w:tcPr>
            <w:tcW w:w="978" w:type="dxa"/>
          </w:tcPr>
          <w:p w:rsidR="00B26799" w:rsidRDefault="00B26799" w:rsidP="00587758"/>
        </w:tc>
        <w:tc>
          <w:tcPr>
            <w:tcW w:w="978" w:type="dxa"/>
          </w:tcPr>
          <w:p w:rsidR="00B26799" w:rsidRDefault="00B26799" w:rsidP="00587758"/>
        </w:tc>
        <w:tc>
          <w:tcPr>
            <w:tcW w:w="978" w:type="dxa"/>
          </w:tcPr>
          <w:p w:rsidR="00B26799" w:rsidRDefault="00211F33" w:rsidP="00587758">
            <w:r>
              <w:t>x</w:t>
            </w:r>
          </w:p>
        </w:tc>
        <w:tc>
          <w:tcPr>
            <w:tcW w:w="978" w:type="dxa"/>
          </w:tcPr>
          <w:p w:rsidR="00B26799" w:rsidRDefault="00211F33" w:rsidP="00587758">
            <w:r>
              <w:t>x</w:t>
            </w:r>
          </w:p>
        </w:tc>
        <w:tc>
          <w:tcPr>
            <w:tcW w:w="978" w:type="dxa"/>
          </w:tcPr>
          <w:p w:rsidR="00B26799" w:rsidRDefault="00211F33" w:rsidP="00587758">
            <w:r>
              <w:t>x</w:t>
            </w:r>
          </w:p>
        </w:tc>
        <w:tc>
          <w:tcPr>
            <w:tcW w:w="978" w:type="dxa"/>
          </w:tcPr>
          <w:p w:rsidR="00B26799" w:rsidRDefault="00B26799" w:rsidP="00587758"/>
        </w:tc>
        <w:tc>
          <w:tcPr>
            <w:tcW w:w="978" w:type="dxa"/>
          </w:tcPr>
          <w:p w:rsidR="00B26799" w:rsidRDefault="00B26799" w:rsidP="00587758"/>
        </w:tc>
      </w:tr>
      <w:tr w:rsidR="00211F33" w:rsidTr="00B26799">
        <w:tc>
          <w:tcPr>
            <w:tcW w:w="977" w:type="dxa"/>
          </w:tcPr>
          <w:p w:rsidR="00B26799" w:rsidRDefault="00B26799" w:rsidP="00587758">
            <w:r>
              <w:t>Skrive rapport</w:t>
            </w:r>
          </w:p>
        </w:tc>
        <w:tc>
          <w:tcPr>
            <w:tcW w:w="978" w:type="dxa"/>
          </w:tcPr>
          <w:p w:rsidR="00B26799" w:rsidRDefault="00B26799" w:rsidP="00587758"/>
        </w:tc>
        <w:tc>
          <w:tcPr>
            <w:tcW w:w="978" w:type="dxa"/>
          </w:tcPr>
          <w:p w:rsidR="00B26799" w:rsidRDefault="00B26799" w:rsidP="00587758"/>
        </w:tc>
        <w:tc>
          <w:tcPr>
            <w:tcW w:w="978" w:type="dxa"/>
          </w:tcPr>
          <w:p w:rsidR="00B26799" w:rsidRDefault="00B26799" w:rsidP="00587758"/>
        </w:tc>
        <w:tc>
          <w:tcPr>
            <w:tcW w:w="978" w:type="dxa"/>
          </w:tcPr>
          <w:p w:rsidR="00B26799" w:rsidRDefault="00B26799" w:rsidP="00587758"/>
        </w:tc>
        <w:tc>
          <w:tcPr>
            <w:tcW w:w="978" w:type="dxa"/>
          </w:tcPr>
          <w:p w:rsidR="00B26799" w:rsidRDefault="00B26799" w:rsidP="00587758"/>
        </w:tc>
        <w:tc>
          <w:tcPr>
            <w:tcW w:w="978" w:type="dxa"/>
          </w:tcPr>
          <w:p w:rsidR="00B26799" w:rsidRDefault="00B26799" w:rsidP="00587758"/>
        </w:tc>
        <w:tc>
          <w:tcPr>
            <w:tcW w:w="978" w:type="dxa"/>
          </w:tcPr>
          <w:p w:rsidR="00B26799" w:rsidRDefault="00211F33" w:rsidP="00587758">
            <w:r>
              <w:t>x</w:t>
            </w:r>
          </w:p>
        </w:tc>
        <w:tc>
          <w:tcPr>
            <w:tcW w:w="978" w:type="dxa"/>
          </w:tcPr>
          <w:p w:rsidR="00B26799" w:rsidRDefault="00211F33" w:rsidP="00587758">
            <w:r>
              <w:t>x</w:t>
            </w:r>
          </w:p>
        </w:tc>
        <w:tc>
          <w:tcPr>
            <w:tcW w:w="978" w:type="dxa"/>
          </w:tcPr>
          <w:p w:rsidR="00B26799" w:rsidRDefault="00B26799" w:rsidP="00587758"/>
        </w:tc>
      </w:tr>
      <w:tr w:rsidR="00211F33" w:rsidTr="00B26799">
        <w:tc>
          <w:tcPr>
            <w:tcW w:w="977" w:type="dxa"/>
          </w:tcPr>
          <w:p w:rsidR="00B26799" w:rsidRDefault="00B26799" w:rsidP="00587758">
            <w:r>
              <w:t>Læse korrektur/rette</w:t>
            </w:r>
          </w:p>
        </w:tc>
        <w:tc>
          <w:tcPr>
            <w:tcW w:w="978" w:type="dxa"/>
          </w:tcPr>
          <w:p w:rsidR="00B26799" w:rsidRDefault="00B26799" w:rsidP="00587758"/>
        </w:tc>
        <w:tc>
          <w:tcPr>
            <w:tcW w:w="978" w:type="dxa"/>
          </w:tcPr>
          <w:p w:rsidR="00B26799" w:rsidRDefault="00B26799" w:rsidP="00587758"/>
        </w:tc>
        <w:tc>
          <w:tcPr>
            <w:tcW w:w="978" w:type="dxa"/>
          </w:tcPr>
          <w:p w:rsidR="00B26799" w:rsidRDefault="00B26799" w:rsidP="00587758"/>
        </w:tc>
        <w:tc>
          <w:tcPr>
            <w:tcW w:w="978" w:type="dxa"/>
          </w:tcPr>
          <w:p w:rsidR="00B26799" w:rsidRDefault="00B26799" w:rsidP="00587758"/>
        </w:tc>
        <w:tc>
          <w:tcPr>
            <w:tcW w:w="978" w:type="dxa"/>
          </w:tcPr>
          <w:p w:rsidR="00B26799" w:rsidRDefault="00B26799" w:rsidP="00587758"/>
        </w:tc>
        <w:tc>
          <w:tcPr>
            <w:tcW w:w="978" w:type="dxa"/>
          </w:tcPr>
          <w:p w:rsidR="00B26799" w:rsidRDefault="00B26799" w:rsidP="00587758"/>
        </w:tc>
        <w:tc>
          <w:tcPr>
            <w:tcW w:w="978" w:type="dxa"/>
          </w:tcPr>
          <w:p w:rsidR="00B26799" w:rsidRDefault="00B26799" w:rsidP="00587758"/>
        </w:tc>
        <w:tc>
          <w:tcPr>
            <w:tcW w:w="978" w:type="dxa"/>
          </w:tcPr>
          <w:p w:rsidR="00B26799" w:rsidRDefault="00211F33" w:rsidP="00587758">
            <w:r>
              <w:t>x</w:t>
            </w:r>
          </w:p>
        </w:tc>
        <w:tc>
          <w:tcPr>
            <w:tcW w:w="978" w:type="dxa"/>
          </w:tcPr>
          <w:p w:rsidR="00B26799" w:rsidRDefault="00211F33" w:rsidP="00587758">
            <w:r>
              <w:t>xx</w:t>
            </w:r>
          </w:p>
        </w:tc>
      </w:tr>
      <w:tr w:rsidR="00211F33" w:rsidTr="00B26799">
        <w:tc>
          <w:tcPr>
            <w:tcW w:w="977" w:type="dxa"/>
          </w:tcPr>
          <w:p w:rsidR="00B26799" w:rsidRDefault="00B26799" w:rsidP="00587758">
            <w:r>
              <w:t>Aflevere</w:t>
            </w:r>
          </w:p>
        </w:tc>
        <w:tc>
          <w:tcPr>
            <w:tcW w:w="978" w:type="dxa"/>
          </w:tcPr>
          <w:p w:rsidR="00B26799" w:rsidRDefault="00B26799" w:rsidP="00587758"/>
        </w:tc>
        <w:tc>
          <w:tcPr>
            <w:tcW w:w="978" w:type="dxa"/>
          </w:tcPr>
          <w:p w:rsidR="00B26799" w:rsidRDefault="00B26799" w:rsidP="00587758"/>
        </w:tc>
        <w:tc>
          <w:tcPr>
            <w:tcW w:w="978" w:type="dxa"/>
          </w:tcPr>
          <w:p w:rsidR="00B26799" w:rsidRDefault="00B26799" w:rsidP="00587758"/>
        </w:tc>
        <w:tc>
          <w:tcPr>
            <w:tcW w:w="978" w:type="dxa"/>
          </w:tcPr>
          <w:p w:rsidR="00B26799" w:rsidRDefault="00B26799" w:rsidP="00587758"/>
        </w:tc>
        <w:tc>
          <w:tcPr>
            <w:tcW w:w="978" w:type="dxa"/>
          </w:tcPr>
          <w:p w:rsidR="00B26799" w:rsidRDefault="00B26799" w:rsidP="00587758"/>
        </w:tc>
        <w:tc>
          <w:tcPr>
            <w:tcW w:w="978" w:type="dxa"/>
          </w:tcPr>
          <w:p w:rsidR="00B26799" w:rsidRDefault="00B26799" w:rsidP="00587758"/>
        </w:tc>
        <w:tc>
          <w:tcPr>
            <w:tcW w:w="978" w:type="dxa"/>
          </w:tcPr>
          <w:p w:rsidR="00B26799" w:rsidRDefault="00B26799" w:rsidP="00587758"/>
        </w:tc>
        <w:tc>
          <w:tcPr>
            <w:tcW w:w="978" w:type="dxa"/>
          </w:tcPr>
          <w:p w:rsidR="00B26799" w:rsidRDefault="00B26799" w:rsidP="00587758"/>
        </w:tc>
        <w:tc>
          <w:tcPr>
            <w:tcW w:w="978" w:type="dxa"/>
          </w:tcPr>
          <w:p w:rsidR="00B26799" w:rsidRDefault="00211F33" w:rsidP="00587758">
            <w:r>
              <w:t>x</w:t>
            </w:r>
          </w:p>
        </w:tc>
      </w:tr>
      <w:tr w:rsidR="00211F33" w:rsidTr="00B26799">
        <w:tc>
          <w:tcPr>
            <w:tcW w:w="977" w:type="dxa"/>
          </w:tcPr>
          <w:p w:rsidR="00B26799" w:rsidRDefault="00B26799" w:rsidP="00587758">
            <w:r>
              <w:t xml:space="preserve">Opfølgning/eksamen </w:t>
            </w:r>
          </w:p>
        </w:tc>
        <w:tc>
          <w:tcPr>
            <w:tcW w:w="978" w:type="dxa"/>
          </w:tcPr>
          <w:p w:rsidR="00B26799" w:rsidRDefault="00B26799" w:rsidP="00587758"/>
        </w:tc>
        <w:tc>
          <w:tcPr>
            <w:tcW w:w="978" w:type="dxa"/>
          </w:tcPr>
          <w:p w:rsidR="00B26799" w:rsidRDefault="00B26799" w:rsidP="00587758"/>
        </w:tc>
        <w:tc>
          <w:tcPr>
            <w:tcW w:w="978" w:type="dxa"/>
          </w:tcPr>
          <w:p w:rsidR="00B26799" w:rsidRDefault="00B26799" w:rsidP="00587758"/>
        </w:tc>
        <w:tc>
          <w:tcPr>
            <w:tcW w:w="978" w:type="dxa"/>
          </w:tcPr>
          <w:p w:rsidR="00B26799" w:rsidRDefault="00B26799" w:rsidP="00587758"/>
        </w:tc>
        <w:tc>
          <w:tcPr>
            <w:tcW w:w="978" w:type="dxa"/>
          </w:tcPr>
          <w:p w:rsidR="00B26799" w:rsidRDefault="00B26799" w:rsidP="00587758"/>
        </w:tc>
        <w:tc>
          <w:tcPr>
            <w:tcW w:w="978" w:type="dxa"/>
          </w:tcPr>
          <w:p w:rsidR="00B26799" w:rsidRDefault="00B26799" w:rsidP="00587758"/>
        </w:tc>
        <w:tc>
          <w:tcPr>
            <w:tcW w:w="978" w:type="dxa"/>
          </w:tcPr>
          <w:p w:rsidR="00B26799" w:rsidRDefault="00B26799" w:rsidP="00587758"/>
        </w:tc>
        <w:tc>
          <w:tcPr>
            <w:tcW w:w="978" w:type="dxa"/>
          </w:tcPr>
          <w:p w:rsidR="00B26799" w:rsidRDefault="00B26799" w:rsidP="00587758"/>
        </w:tc>
        <w:tc>
          <w:tcPr>
            <w:tcW w:w="978" w:type="dxa"/>
          </w:tcPr>
          <w:p w:rsidR="00B26799" w:rsidRDefault="00211F33" w:rsidP="00587758">
            <w:r>
              <w:t>x</w:t>
            </w:r>
          </w:p>
        </w:tc>
      </w:tr>
    </w:tbl>
    <w:p w:rsidR="00B26799" w:rsidRDefault="00B26799" w:rsidP="00587758"/>
    <w:p w:rsidR="00211F33" w:rsidRDefault="00211F33" w:rsidP="00587758">
      <w:r>
        <w:t xml:space="preserve">Du kan også bruge en kalender </w:t>
      </w:r>
      <w:hyperlink r:id="rId8" w:history="1">
        <w:r w:rsidRPr="00BF2CEB">
          <w:rPr>
            <w:rStyle w:val="Hyperlink"/>
          </w:rPr>
          <w:t>https://kalendersiden.dk/</w:t>
        </w:r>
      </w:hyperlink>
    </w:p>
    <w:p w:rsidR="00211F33" w:rsidRPr="00267713" w:rsidRDefault="00211F33" w:rsidP="00587758">
      <w:bookmarkStart w:id="0" w:name="_GoBack"/>
      <w:bookmarkEnd w:id="0"/>
    </w:p>
    <w:sectPr w:rsidR="00211F33" w:rsidRPr="00267713" w:rsidSect="002D741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985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799" w:rsidRDefault="00B26799" w:rsidP="00E70318">
      <w:pPr>
        <w:spacing w:after="0" w:line="240" w:lineRule="auto"/>
      </w:pPr>
      <w:r>
        <w:separator/>
      </w:r>
    </w:p>
  </w:endnote>
  <w:endnote w:type="continuationSeparator" w:id="0">
    <w:p w:rsidR="00B26799" w:rsidRDefault="00B26799" w:rsidP="00E70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318" w:rsidRPr="0084749B" w:rsidRDefault="00E70318" w:rsidP="00286DA8">
    <w:pPr>
      <w:pStyle w:val="Sidefod"/>
      <w:spacing w:line="216" w:lineRule="auto"/>
      <w:jc w:val="center"/>
      <w:rPr>
        <w:rFonts w:cstheme="minorHAnsi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38397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86DA8" w:rsidRDefault="00286DA8" w:rsidP="00286DA8">
            <w:pPr>
              <w:pStyle w:val="Sidefod"/>
              <w:spacing w:line="192" w:lineRule="auto"/>
              <w:jc w:val="center"/>
            </w:pPr>
          </w:p>
          <w:p w:rsidR="0084749B" w:rsidRPr="00133D22" w:rsidRDefault="00211F33" w:rsidP="00133D22">
            <w:pPr>
              <w:pStyle w:val="Sidefod"/>
              <w:spacing w:line="192" w:lineRule="auto"/>
              <w:jc w:val="center"/>
              <w:rPr>
                <w:sz w:val="16"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799" w:rsidRDefault="00B26799" w:rsidP="00E70318">
      <w:pPr>
        <w:spacing w:after="0" w:line="240" w:lineRule="auto"/>
      </w:pPr>
      <w:r>
        <w:separator/>
      </w:r>
    </w:p>
  </w:footnote>
  <w:footnote w:type="continuationSeparator" w:id="0">
    <w:p w:rsidR="00B26799" w:rsidRDefault="00B26799" w:rsidP="00E70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318" w:rsidRPr="0084749B" w:rsidRDefault="00E70318">
    <w:pPr>
      <w:pStyle w:val="Sidehoved"/>
    </w:pPr>
    <w:r w:rsidRPr="0084749B">
      <w:rPr>
        <w:noProof/>
        <w:lang w:eastAsia="da-DK"/>
      </w:rPr>
      <w:drawing>
        <wp:anchor distT="0" distB="0" distL="114300" distR="114300" simplePos="0" relativeHeight="251659264" behindDoc="0" locked="0" layoutInCell="1" allowOverlap="1" wp14:anchorId="0D40A28C" wp14:editId="03A897B3">
          <wp:simplePos x="0" y="0"/>
          <wp:positionH relativeFrom="page">
            <wp:posOffset>5652770</wp:posOffset>
          </wp:positionH>
          <wp:positionV relativeFrom="page">
            <wp:posOffset>648335</wp:posOffset>
          </wp:positionV>
          <wp:extent cx="1548000" cy="432000"/>
          <wp:effectExtent l="0" t="0" r="0" b="6350"/>
          <wp:wrapThrough wrapText="bothSides">
            <wp:wrapPolygon edited="0">
              <wp:start x="10636" y="0"/>
              <wp:lineTo x="0" y="4765"/>
              <wp:lineTo x="0" y="8576"/>
              <wp:lineTo x="1861" y="15247"/>
              <wp:lineTo x="1861" y="20965"/>
              <wp:lineTo x="21272" y="20965"/>
              <wp:lineTo x="21272" y="17153"/>
              <wp:lineTo x="17549" y="15247"/>
              <wp:lineTo x="21272" y="7624"/>
              <wp:lineTo x="21272" y="4765"/>
              <wp:lineTo x="13827" y="0"/>
              <wp:lineTo x="10636" y="0"/>
            </wp:wrapPolygon>
          </wp:wrapThrough>
          <wp:docPr id="1" name="Billede 38" descr="TEC_Logo_Koralrød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 descr="TEC_Logo_Koralrød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000" cy="43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49B" w:rsidRPr="0084749B" w:rsidRDefault="0084749B">
    <w:pPr>
      <w:pStyle w:val="Sidehoved"/>
      <w:rPr>
        <w:rFonts w:cstheme="minorHAnsi"/>
        <w:sz w:val="16"/>
        <w:szCs w:val="16"/>
      </w:rPr>
    </w:pPr>
    <w:r w:rsidRPr="0084749B">
      <w:rPr>
        <w:rFonts w:cstheme="minorHAnsi"/>
        <w:noProof/>
        <w:sz w:val="16"/>
        <w:szCs w:val="16"/>
        <w:lang w:eastAsia="da-DK"/>
      </w:rPr>
      <w:drawing>
        <wp:anchor distT="0" distB="0" distL="114300" distR="114300" simplePos="0" relativeHeight="251661312" behindDoc="0" locked="0" layoutInCell="1" allowOverlap="1" wp14:anchorId="6FEB9B0C" wp14:editId="3CA81E69">
          <wp:simplePos x="0" y="0"/>
          <wp:positionH relativeFrom="page">
            <wp:posOffset>5652770</wp:posOffset>
          </wp:positionH>
          <wp:positionV relativeFrom="page">
            <wp:posOffset>648335</wp:posOffset>
          </wp:positionV>
          <wp:extent cx="1548000" cy="432000"/>
          <wp:effectExtent l="0" t="0" r="0" b="6350"/>
          <wp:wrapThrough wrapText="bothSides">
            <wp:wrapPolygon edited="0">
              <wp:start x="10636" y="0"/>
              <wp:lineTo x="0" y="4765"/>
              <wp:lineTo x="0" y="8576"/>
              <wp:lineTo x="1861" y="15247"/>
              <wp:lineTo x="1861" y="20965"/>
              <wp:lineTo x="21272" y="20965"/>
              <wp:lineTo x="21272" y="17153"/>
              <wp:lineTo x="17549" y="15247"/>
              <wp:lineTo x="21272" y="7624"/>
              <wp:lineTo x="21272" y="4765"/>
              <wp:lineTo x="13827" y="0"/>
              <wp:lineTo x="10636" y="0"/>
            </wp:wrapPolygon>
          </wp:wrapThrough>
          <wp:docPr id="3" name="Billede 38" descr="TEC_Logo_Koralrød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 descr="TEC_Logo_Koralrød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000" cy="43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799"/>
    <w:rsid w:val="000D6F5D"/>
    <w:rsid w:val="00133D22"/>
    <w:rsid w:val="00152F9A"/>
    <w:rsid w:val="00211F33"/>
    <w:rsid w:val="00267713"/>
    <w:rsid w:val="00286DA8"/>
    <w:rsid w:val="002D7410"/>
    <w:rsid w:val="00587758"/>
    <w:rsid w:val="006B01C5"/>
    <w:rsid w:val="0084749B"/>
    <w:rsid w:val="00931BCE"/>
    <w:rsid w:val="009B1694"/>
    <w:rsid w:val="00AC7699"/>
    <w:rsid w:val="00B26799"/>
    <w:rsid w:val="00CD6A3C"/>
    <w:rsid w:val="00D93171"/>
    <w:rsid w:val="00DF3923"/>
    <w:rsid w:val="00E70318"/>
    <w:rsid w:val="00EC7145"/>
    <w:rsid w:val="00F17CCE"/>
    <w:rsid w:val="00F9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87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877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70318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70318"/>
  </w:style>
  <w:style w:type="paragraph" w:styleId="Sidefod">
    <w:name w:val="footer"/>
    <w:basedOn w:val="Normal"/>
    <w:link w:val="SidefodTegn"/>
    <w:uiPriority w:val="99"/>
    <w:unhideWhenUsed/>
    <w:rsid w:val="00E70318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70318"/>
  </w:style>
  <w:style w:type="character" w:customStyle="1" w:styleId="Overskrift1Tegn">
    <w:name w:val="Overskrift 1 Tegn"/>
    <w:basedOn w:val="Standardskrifttypeiafsnit"/>
    <w:link w:val="Overskrift1"/>
    <w:uiPriority w:val="9"/>
    <w:rsid w:val="005877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87758"/>
    <w:rPr>
      <w:rFonts w:asciiTheme="majorHAnsi" w:eastAsiaTheme="majorEastAsia" w:hAnsiTheme="majorHAnsi" w:cstheme="majorBidi"/>
      <w:sz w:val="26"/>
      <w:szCs w:val="26"/>
    </w:rPr>
  </w:style>
  <w:style w:type="character" w:styleId="Kraftigfremhvning">
    <w:name w:val="Intense Emphasis"/>
    <w:basedOn w:val="Standardskrifttypeiafsnit"/>
    <w:uiPriority w:val="21"/>
    <w:qFormat/>
    <w:rsid w:val="00587758"/>
    <w:rPr>
      <w:i/>
      <w:iCs/>
      <w:color w:val="auto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87758"/>
    <w:pPr>
      <w:pBdr>
        <w:top w:val="single" w:sz="4" w:space="10" w:color="FA5050" w:themeColor="accent1"/>
        <w:bottom w:val="single" w:sz="4" w:space="10" w:color="FA5050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87758"/>
    <w:rPr>
      <w:i/>
      <w:iCs/>
    </w:rPr>
  </w:style>
  <w:style w:type="character" w:styleId="Kraftighenvisning">
    <w:name w:val="Intense Reference"/>
    <w:basedOn w:val="Standardskrifttypeiafsnit"/>
    <w:uiPriority w:val="32"/>
    <w:qFormat/>
    <w:rsid w:val="00587758"/>
    <w:rPr>
      <w:b/>
      <w:bCs/>
      <w:smallCaps/>
      <w:color w:val="auto"/>
      <w:spacing w:val="5"/>
    </w:rPr>
  </w:style>
  <w:style w:type="character" w:styleId="Pladsholdertekst">
    <w:name w:val="Placeholder Text"/>
    <w:basedOn w:val="Standardskrifttypeiafsnit"/>
    <w:uiPriority w:val="99"/>
    <w:semiHidden/>
    <w:rsid w:val="00CD6A3C"/>
    <w:rPr>
      <w:color w:val="808080"/>
    </w:rPr>
  </w:style>
  <w:style w:type="paragraph" w:customStyle="1" w:styleId="Sidetekst">
    <w:name w:val="Sidetekst"/>
    <w:basedOn w:val="Normal"/>
    <w:rsid w:val="00267713"/>
    <w:pPr>
      <w:spacing w:after="120" w:line="240" w:lineRule="auto"/>
    </w:pPr>
    <w:rPr>
      <w:rFonts w:ascii="Verdana" w:eastAsia="Times New Roman" w:hAnsi="Verdana" w:cs="Times New Roman"/>
      <w:sz w:val="14"/>
      <w:szCs w:val="20"/>
    </w:rPr>
  </w:style>
  <w:style w:type="paragraph" w:styleId="Titel">
    <w:name w:val="Title"/>
    <w:basedOn w:val="Normal"/>
    <w:next w:val="Normal"/>
    <w:link w:val="TitelTegn"/>
    <w:qFormat/>
    <w:rsid w:val="00DF3923"/>
    <w:rPr>
      <w:b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elTegn">
    <w:name w:val="Titel Tegn"/>
    <w:basedOn w:val="Standardskrifttypeiafsnit"/>
    <w:link w:val="Titel"/>
    <w:rsid w:val="00DF3923"/>
    <w:rPr>
      <w:b/>
      <w:u w:val="single"/>
      <w:lang w:val="da-DK"/>
      <w14:textOutline w14:w="9525" w14:cap="rnd" w14:cmpd="sng" w14:algn="ctr">
        <w14:noFill/>
        <w14:prstDash w14:val="solid"/>
        <w14:bevel/>
      </w14:textOutline>
    </w:rPr>
  </w:style>
  <w:style w:type="table" w:styleId="Tabel-Gitter">
    <w:name w:val="Table Grid"/>
    <w:basedOn w:val="Tabel-Normal"/>
    <w:uiPriority w:val="39"/>
    <w:rsid w:val="00B26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211F33"/>
    <w:rPr>
      <w:color w:val="5A14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87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877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70318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70318"/>
  </w:style>
  <w:style w:type="paragraph" w:styleId="Sidefod">
    <w:name w:val="footer"/>
    <w:basedOn w:val="Normal"/>
    <w:link w:val="SidefodTegn"/>
    <w:uiPriority w:val="99"/>
    <w:unhideWhenUsed/>
    <w:rsid w:val="00E70318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70318"/>
  </w:style>
  <w:style w:type="character" w:customStyle="1" w:styleId="Overskrift1Tegn">
    <w:name w:val="Overskrift 1 Tegn"/>
    <w:basedOn w:val="Standardskrifttypeiafsnit"/>
    <w:link w:val="Overskrift1"/>
    <w:uiPriority w:val="9"/>
    <w:rsid w:val="005877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87758"/>
    <w:rPr>
      <w:rFonts w:asciiTheme="majorHAnsi" w:eastAsiaTheme="majorEastAsia" w:hAnsiTheme="majorHAnsi" w:cstheme="majorBidi"/>
      <w:sz w:val="26"/>
      <w:szCs w:val="26"/>
    </w:rPr>
  </w:style>
  <w:style w:type="character" w:styleId="Kraftigfremhvning">
    <w:name w:val="Intense Emphasis"/>
    <w:basedOn w:val="Standardskrifttypeiafsnit"/>
    <w:uiPriority w:val="21"/>
    <w:qFormat/>
    <w:rsid w:val="00587758"/>
    <w:rPr>
      <w:i/>
      <w:iCs/>
      <w:color w:val="auto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87758"/>
    <w:pPr>
      <w:pBdr>
        <w:top w:val="single" w:sz="4" w:space="10" w:color="FA5050" w:themeColor="accent1"/>
        <w:bottom w:val="single" w:sz="4" w:space="10" w:color="FA5050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87758"/>
    <w:rPr>
      <w:i/>
      <w:iCs/>
    </w:rPr>
  </w:style>
  <w:style w:type="character" w:styleId="Kraftighenvisning">
    <w:name w:val="Intense Reference"/>
    <w:basedOn w:val="Standardskrifttypeiafsnit"/>
    <w:uiPriority w:val="32"/>
    <w:qFormat/>
    <w:rsid w:val="00587758"/>
    <w:rPr>
      <w:b/>
      <w:bCs/>
      <w:smallCaps/>
      <w:color w:val="auto"/>
      <w:spacing w:val="5"/>
    </w:rPr>
  </w:style>
  <w:style w:type="character" w:styleId="Pladsholdertekst">
    <w:name w:val="Placeholder Text"/>
    <w:basedOn w:val="Standardskrifttypeiafsnit"/>
    <w:uiPriority w:val="99"/>
    <w:semiHidden/>
    <w:rsid w:val="00CD6A3C"/>
    <w:rPr>
      <w:color w:val="808080"/>
    </w:rPr>
  </w:style>
  <w:style w:type="paragraph" w:customStyle="1" w:styleId="Sidetekst">
    <w:name w:val="Sidetekst"/>
    <w:basedOn w:val="Normal"/>
    <w:rsid w:val="00267713"/>
    <w:pPr>
      <w:spacing w:after="120" w:line="240" w:lineRule="auto"/>
    </w:pPr>
    <w:rPr>
      <w:rFonts w:ascii="Verdana" w:eastAsia="Times New Roman" w:hAnsi="Verdana" w:cs="Times New Roman"/>
      <w:sz w:val="14"/>
      <w:szCs w:val="20"/>
    </w:rPr>
  </w:style>
  <w:style w:type="paragraph" w:styleId="Titel">
    <w:name w:val="Title"/>
    <w:basedOn w:val="Normal"/>
    <w:next w:val="Normal"/>
    <w:link w:val="TitelTegn"/>
    <w:qFormat/>
    <w:rsid w:val="00DF3923"/>
    <w:rPr>
      <w:b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elTegn">
    <w:name w:val="Titel Tegn"/>
    <w:basedOn w:val="Standardskrifttypeiafsnit"/>
    <w:link w:val="Titel"/>
    <w:rsid w:val="00DF3923"/>
    <w:rPr>
      <w:b/>
      <w:u w:val="single"/>
      <w:lang w:val="da-DK"/>
      <w14:textOutline w14:w="9525" w14:cap="rnd" w14:cmpd="sng" w14:algn="ctr">
        <w14:noFill/>
        <w14:prstDash w14:val="solid"/>
        <w14:bevel/>
      </w14:textOutline>
    </w:rPr>
  </w:style>
  <w:style w:type="table" w:styleId="Tabel-Gitter">
    <w:name w:val="Table Grid"/>
    <w:basedOn w:val="Tabel-Normal"/>
    <w:uiPriority w:val="39"/>
    <w:rsid w:val="00B26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211F33"/>
    <w:rPr>
      <w:color w:val="5A14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47495">
      <w:bodyDiv w:val="1"/>
      <w:marLeft w:val="0"/>
      <w:marRight w:val="0"/>
      <w:marTop w:val="0"/>
      <w:marBottom w:val="8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92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01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735215">
      <w:bodyDiv w:val="1"/>
      <w:marLeft w:val="0"/>
      <w:marRight w:val="0"/>
      <w:marTop w:val="0"/>
      <w:marBottom w:val="8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1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25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96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98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716710">
                                              <w:marLeft w:val="0"/>
                                              <w:marRight w:val="0"/>
                                              <w:marTop w:val="0"/>
                                              <w:marBottom w:val="3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002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217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077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379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17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54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3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85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91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160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lendersiden.dk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DocCenter\Skabeloner\TEC_blank.dotx" TargetMode="External"/></Relationships>
</file>

<file path=word/theme/theme1.xml><?xml version="1.0" encoding="utf-8"?>
<a:theme xmlns:a="http://schemas.openxmlformats.org/drawingml/2006/main" name="TEC">
  <a:themeElements>
    <a:clrScheme name="TEC">
      <a:dk1>
        <a:sysClr val="windowText" lastClr="000000"/>
      </a:dk1>
      <a:lt1>
        <a:sysClr val="window" lastClr="FFFFFF"/>
      </a:lt1>
      <a:dk2>
        <a:srgbClr val="00415A"/>
      </a:dk2>
      <a:lt2>
        <a:srgbClr val="E6E6E6"/>
      </a:lt2>
      <a:accent1>
        <a:srgbClr val="FA5050"/>
      </a:accent1>
      <a:accent2>
        <a:srgbClr val="28CDAF"/>
      </a:accent2>
      <a:accent3>
        <a:srgbClr val="00415A"/>
      </a:accent3>
      <a:accent4>
        <a:srgbClr val="550041"/>
      </a:accent4>
      <a:accent5>
        <a:srgbClr val="CDA01E"/>
      </a:accent5>
      <a:accent6>
        <a:srgbClr val="64BECD"/>
      </a:accent6>
      <a:hlink>
        <a:srgbClr val="5A1400"/>
      </a:hlink>
      <a:folHlink>
        <a:srgbClr val="5A140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TEC" id="{42DB8E02-7BC1-4B95-A758-84A68F5DD031}" vid="{2EA6425F-A4D4-4CB0-8B8A-881892F46823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5A40C-2159-4042-8054-AC0453D4E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TEC_blank</Template>
  <TotalTime>15</TotalTime>
  <Pages>2</Pages>
  <Words>209</Words>
  <Characters>1278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 blank</vt:lpstr>
      <vt:lpstr>TEC brev</vt:lpstr>
    </vt:vector>
  </TitlesOfParts>
  <Company>TEC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 blank</dc:title>
  <dc:creator>Winnie Nørskov - TEC</dc:creator>
  <cp:lastModifiedBy>Winnie Nørskov - TEC</cp:lastModifiedBy>
  <cp:revision>1</cp:revision>
  <dcterms:created xsi:type="dcterms:W3CDTF">2015-12-09T11:51:00Z</dcterms:created>
  <dcterms:modified xsi:type="dcterms:W3CDTF">2015-12-09T12:06:00Z</dcterms:modified>
</cp:coreProperties>
</file>