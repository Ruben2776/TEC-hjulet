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278" w:rsidRPr="00787278" w:rsidRDefault="00787278" w:rsidP="00787278">
      <w:r w:rsidRPr="00787278">
        <w:t>Notater</w:t>
      </w:r>
      <w:r w:rsidR="008110EE">
        <w:rPr>
          <w:rFonts w:ascii="Arial" w:hAnsi="Arial" w:cs="Arial"/>
          <w:noProof/>
          <w:color w:val="0173B4"/>
          <w:lang w:eastAsia="da-DK"/>
        </w:rPr>
        <w:drawing>
          <wp:inline distT="0" distB="0" distL="0" distR="0" wp14:anchorId="50FD44E0" wp14:editId="1F481DCB">
            <wp:extent cx="2070838" cy="1575412"/>
            <wp:effectExtent l="0" t="0" r="5715" b="6350"/>
            <wp:docPr id="34" name="Billede 34" descr="no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868" cy="1575435"/>
                    </a:xfrm>
                    <a:prstGeom prst="rect">
                      <a:avLst/>
                    </a:prstGeom>
                    <a:noFill/>
                    <a:ln>
                      <a:noFill/>
                    </a:ln>
                  </pic:spPr>
                </pic:pic>
              </a:graphicData>
            </a:graphic>
          </wp:inline>
        </w:drawing>
      </w:r>
    </w:p>
    <w:p w:rsidR="00787278" w:rsidRPr="00787278" w:rsidRDefault="00787278" w:rsidP="00787278">
      <w:r w:rsidRPr="00787278">
        <w:t>Du skriver notater for at huske noget, du læser, ser eller hører. Det kan være svært at skrive notater, fordi du samtidig skal lytte og sortere det vigtigste ud. Derfor skal du kun skrive det allervigtigste ned. Du kan evt. senere ordne eller tilføje noget til notaterne. Hvis andre skal bruge dem, kan du blive nødt til at skrive dem rent.</w:t>
      </w:r>
    </w:p>
    <w:p w:rsidR="00787278" w:rsidRPr="00787278" w:rsidRDefault="00787278" w:rsidP="00787278">
      <w:r w:rsidRPr="00787278">
        <w:t xml:space="preserve">Sådan skriver du notater </w:t>
      </w:r>
    </w:p>
    <w:p w:rsidR="00787278" w:rsidRPr="00787278" w:rsidRDefault="00787278" w:rsidP="00787278">
      <w:r w:rsidRPr="00787278">
        <w:t>For at kunne skrive notaterne hurtigt og for at kunne bruge dem senere, skal du:</w:t>
      </w:r>
      <w:r w:rsidR="008110EE" w:rsidRPr="008110EE">
        <w:rPr>
          <w:rFonts w:ascii="Arial" w:hAnsi="Arial" w:cs="Arial"/>
          <w:noProof/>
          <w:color w:val="0173B4"/>
          <w:lang w:eastAsia="da-DK"/>
        </w:rPr>
        <w:t xml:space="preserve"> </w:t>
      </w:r>
    </w:p>
    <w:p w:rsidR="00787278" w:rsidRPr="00787278" w:rsidRDefault="00787278" w:rsidP="00787278">
      <w:pPr>
        <w:numPr>
          <w:ilvl w:val="0"/>
          <w:numId w:val="1"/>
        </w:numPr>
      </w:pPr>
      <w:r w:rsidRPr="00787278">
        <w:t>skrive dato og emne øverst på dit notatark</w:t>
      </w:r>
    </w:p>
    <w:p w:rsidR="00787278" w:rsidRPr="00787278" w:rsidRDefault="00787278" w:rsidP="00787278">
      <w:pPr>
        <w:numPr>
          <w:ilvl w:val="0"/>
          <w:numId w:val="1"/>
        </w:numPr>
      </w:pPr>
      <w:r w:rsidRPr="00787278">
        <w:t>skrive notaterne i punktform</w:t>
      </w:r>
    </w:p>
    <w:p w:rsidR="00787278" w:rsidRPr="00787278" w:rsidRDefault="00787278" w:rsidP="00787278">
      <w:pPr>
        <w:numPr>
          <w:ilvl w:val="0"/>
          <w:numId w:val="1"/>
        </w:numPr>
      </w:pPr>
      <w:r w:rsidRPr="00787278">
        <w:t>skrive i stikord og ikke i hele sætninger</w:t>
      </w:r>
    </w:p>
    <w:p w:rsidR="00787278" w:rsidRPr="00787278" w:rsidRDefault="00787278" w:rsidP="00787278">
      <w:pPr>
        <w:numPr>
          <w:ilvl w:val="0"/>
          <w:numId w:val="1"/>
        </w:numPr>
      </w:pPr>
      <w:proofErr w:type="gramStart"/>
      <w:r w:rsidRPr="00787278">
        <w:t>lave</w:t>
      </w:r>
      <w:proofErr w:type="gramEnd"/>
      <w:r w:rsidRPr="00787278">
        <w:t xml:space="preserve"> god plads mellem notaterne, så du altid kan skrive mere til</w:t>
      </w:r>
    </w:p>
    <w:p w:rsidR="00787278" w:rsidRPr="00787278" w:rsidRDefault="00787278" w:rsidP="00787278">
      <w:pPr>
        <w:numPr>
          <w:ilvl w:val="0"/>
          <w:numId w:val="1"/>
        </w:numPr>
      </w:pPr>
      <w:r w:rsidRPr="00787278">
        <w:t>forkorte ord, du bruger tit.</w:t>
      </w:r>
    </w:p>
    <w:p w:rsidR="00787278" w:rsidRPr="00787278" w:rsidRDefault="00787278" w:rsidP="00787278">
      <w:r w:rsidRPr="00787278">
        <w:t>Du kan også vælge at:</w:t>
      </w:r>
    </w:p>
    <w:p w:rsidR="00787278" w:rsidRPr="00787278" w:rsidRDefault="00787278" w:rsidP="00787278">
      <w:pPr>
        <w:numPr>
          <w:ilvl w:val="0"/>
          <w:numId w:val="2"/>
        </w:numPr>
      </w:pPr>
      <w:r w:rsidRPr="00787278">
        <w:t xml:space="preserve">skrive dine notater som et </w:t>
      </w:r>
      <w:hyperlink r:id="rId11" w:tooltip="Brug notatskema" w:history="1">
        <w:r w:rsidRPr="00787278">
          <w:rPr>
            <w:rStyle w:val="Hyperlink"/>
          </w:rPr>
          <w:t>mindmap</w:t>
        </w:r>
      </w:hyperlink>
    </w:p>
    <w:p w:rsidR="00787278" w:rsidRPr="00787278" w:rsidRDefault="00787278" w:rsidP="00787278">
      <w:pPr>
        <w:numPr>
          <w:ilvl w:val="0"/>
          <w:numId w:val="2"/>
        </w:numPr>
      </w:pPr>
      <w:r w:rsidRPr="00787278">
        <w:t xml:space="preserve">optage en </w:t>
      </w:r>
      <w:hyperlink r:id="rId12" w:tooltip="Video" w:history="1">
        <w:r w:rsidRPr="00787278">
          <w:rPr>
            <w:rStyle w:val="Hyperlink"/>
          </w:rPr>
          <w:t>video</w:t>
        </w:r>
      </w:hyperlink>
    </w:p>
    <w:p w:rsidR="00787278" w:rsidRPr="00787278" w:rsidRDefault="00787278" w:rsidP="00787278">
      <w:pPr>
        <w:numPr>
          <w:ilvl w:val="0"/>
          <w:numId w:val="2"/>
        </w:numPr>
      </w:pPr>
      <w:r w:rsidRPr="00787278">
        <w:t>lave en lydoptagelse i stedet for at skrive notater</w:t>
      </w:r>
    </w:p>
    <w:p w:rsidR="00787278" w:rsidRPr="00787278" w:rsidRDefault="00787278" w:rsidP="00787278">
      <w:pPr>
        <w:numPr>
          <w:ilvl w:val="0"/>
          <w:numId w:val="2"/>
        </w:numPr>
      </w:pPr>
      <w:r w:rsidRPr="00787278">
        <w:t>tage et billede af fx tavlen med notater</w:t>
      </w:r>
    </w:p>
    <w:p w:rsidR="00787278" w:rsidRPr="00787278" w:rsidRDefault="00787278" w:rsidP="00787278">
      <w:pPr>
        <w:numPr>
          <w:ilvl w:val="0"/>
          <w:numId w:val="2"/>
        </w:numPr>
      </w:pPr>
      <w:r w:rsidRPr="00787278">
        <w:t>strege ord og sætninger under i en tekst, så du senere hurtigt kan finde det vigtigste i teksten</w:t>
      </w:r>
    </w:p>
    <w:p w:rsidR="00787278" w:rsidRPr="00787278" w:rsidRDefault="00787278" w:rsidP="00787278">
      <w:pPr>
        <w:numPr>
          <w:ilvl w:val="0"/>
          <w:numId w:val="2"/>
        </w:numPr>
      </w:pPr>
      <w:r w:rsidRPr="00787278">
        <w:t>Skrive notaterne i marginen i en tekst.</w:t>
      </w:r>
    </w:p>
    <w:p w:rsidR="00787278" w:rsidRPr="00787278" w:rsidRDefault="00787278" w:rsidP="00787278"/>
    <w:p w:rsidR="00787278" w:rsidRPr="00787278" w:rsidRDefault="00787278" w:rsidP="00787278">
      <w:r w:rsidRPr="00787278">
        <w:t>Notatark</w:t>
      </w:r>
      <w:r w:rsidR="00952A33">
        <w:t xml:space="preserve"> (læsenoter)</w:t>
      </w:r>
    </w:p>
    <w:p w:rsidR="00787278" w:rsidRPr="00787278" w:rsidRDefault="00787278" w:rsidP="00787278">
      <w:r w:rsidRPr="00787278">
        <w:t>Du kan bruge et fortrykt notatark, hvor der er felter, som du skal skrive ind i. Det kan hjælpe dig til at holde styr på notaterne.</w:t>
      </w:r>
    </w:p>
    <w:p w:rsidR="00787278" w:rsidRDefault="00787278" w:rsidP="00787278">
      <w:r>
        <w:t>Du kan få forskel</w:t>
      </w:r>
      <w:r w:rsidR="009C414A">
        <w:t xml:space="preserve">lige notatark hos </w:t>
      </w:r>
      <w:proofErr w:type="spellStart"/>
      <w:r w:rsidR="009C414A">
        <w:t>Læsevejleren</w:t>
      </w:r>
      <w:proofErr w:type="spellEnd"/>
      <w:r w:rsidR="009C414A">
        <w:t>.</w:t>
      </w:r>
    </w:p>
    <w:p w:rsidR="009C414A" w:rsidRDefault="009C414A" w:rsidP="00787278">
      <w:r>
        <w:t xml:space="preserve">Notater på computer, tablet m.m. </w:t>
      </w:r>
    </w:p>
    <w:p w:rsidR="009C414A" w:rsidRDefault="00780376" w:rsidP="00787278">
      <w:hyperlink r:id="rId13" w:history="1">
        <w:r w:rsidR="00952A33" w:rsidRPr="00DC366D">
          <w:rPr>
            <w:rStyle w:val="Hyperlink"/>
          </w:rPr>
          <w:t>www.evernote.com</w:t>
        </w:r>
      </w:hyperlink>
      <w:r w:rsidR="00952A33">
        <w:t xml:space="preserve"> </w:t>
      </w:r>
      <w:r w:rsidR="009C414A">
        <w:t xml:space="preserve">  </w:t>
      </w:r>
      <w:hyperlink r:id="rId14" w:history="1">
        <w:r w:rsidR="009C414A" w:rsidRPr="00DC366D">
          <w:rPr>
            <w:rStyle w:val="Hyperlink"/>
          </w:rPr>
          <w:t>www.freemind.dk</w:t>
        </w:r>
      </w:hyperlink>
      <w:r w:rsidR="009C414A">
        <w:t xml:space="preserve">  </w:t>
      </w:r>
      <w:hyperlink r:id="rId15" w:history="1">
        <w:r w:rsidR="00952A33" w:rsidRPr="00DC366D">
          <w:rPr>
            <w:rStyle w:val="Hyperlink"/>
          </w:rPr>
          <w:t>www.stickyNotes.com</w:t>
        </w:r>
      </w:hyperlink>
    </w:p>
    <w:p w:rsidR="00952A33" w:rsidRDefault="00952A33" w:rsidP="00787278"/>
    <w:p w:rsidR="009C414A" w:rsidRDefault="009C414A" w:rsidP="00787278"/>
    <w:p w:rsidR="00787278" w:rsidRDefault="00787278" w:rsidP="00787278">
      <w:bookmarkStart w:id="0" w:name="_GoBack"/>
      <w:bookmarkEnd w:id="0"/>
    </w:p>
    <w:p w:rsidR="00787278" w:rsidRDefault="00787278" w:rsidP="00787278"/>
    <w:p w:rsidR="00787278" w:rsidRDefault="00787278" w:rsidP="00787278"/>
    <w:p w:rsidR="00787278" w:rsidRDefault="00787278" w:rsidP="00787278"/>
    <w:p w:rsidR="00787278" w:rsidRDefault="00787278" w:rsidP="00787278"/>
    <w:p w:rsidR="00787278" w:rsidRPr="00787278" w:rsidRDefault="00787278" w:rsidP="00787278"/>
    <w:p w:rsidR="00787278" w:rsidRPr="00787278" w:rsidRDefault="00787278" w:rsidP="00787278">
      <w:pPr>
        <w:rPr>
          <w:rStyle w:val="Hyperlink"/>
        </w:rPr>
      </w:pPr>
      <w:r w:rsidRPr="00787278">
        <w:fldChar w:fldCharType="begin"/>
      </w:r>
      <w:r w:rsidRPr="00787278">
        <w:instrText xml:space="preserve"> HYPERLINK "http://g1-dansk.praxis.dk/2124" </w:instrText>
      </w:r>
      <w:r w:rsidRPr="00787278">
        <w:fldChar w:fldCharType="separate"/>
      </w:r>
    </w:p>
    <w:p w:rsidR="00787278" w:rsidRPr="00787278" w:rsidRDefault="00787278" w:rsidP="00787278">
      <w:pPr>
        <w:rPr>
          <w:rFonts w:ascii="Proxima Nova Semibold" w:eastAsia="Calibri" w:hAnsi="Proxima Nova Semibold" w:cs="Times New Roman"/>
          <w:color w:val="AFAF27"/>
        </w:rPr>
      </w:pPr>
      <w:r w:rsidRPr="00787278">
        <w:fldChar w:fldCharType="end"/>
      </w:r>
      <w:r w:rsidRPr="00787278">
        <w:rPr>
          <w:rFonts w:ascii="Proxima Nova Semibold" w:eastAsia="Calibri" w:hAnsi="Proxima Nova Semibold" w:cs="Times New Roman"/>
          <w:color w:val="362F39"/>
        </w:rPr>
        <w:t xml:space="preserve"> </w:t>
      </w:r>
      <w:proofErr w:type="gramStart"/>
      <w:r w:rsidRPr="00787278">
        <w:rPr>
          <w:rFonts w:ascii="Proxima Nova Semibold" w:eastAsia="Calibri" w:hAnsi="Proxima Nova Semibold" w:cs="Times New Roman"/>
          <w:color w:val="362F39"/>
        </w:rPr>
        <w:t>EMNE</w:t>
      </w:r>
      <w:r w:rsidRPr="00787278">
        <w:rPr>
          <w:rFonts w:ascii="Proxima Nova Semibold" w:eastAsia="Calibri" w:hAnsi="Proxima Nova Semibold" w:cs="Times New Roman"/>
          <w:color w:val="AFAF27"/>
        </w:rPr>
        <w:t xml:space="preserve">  _</w:t>
      </w:r>
      <w:proofErr w:type="gramEnd"/>
      <w:r w:rsidRPr="00787278">
        <w:rPr>
          <w:rFonts w:ascii="Proxima Nova Semibold" w:eastAsia="Calibri" w:hAnsi="Proxima Nova Semibold" w:cs="Times New Roman"/>
          <w:color w:val="AFAF27"/>
        </w:rPr>
        <w:t>__________________________________________________</w:t>
      </w:r>
    </w:p>
    <w:p w:rsidR="00787278" w:rsidRPr="00787278" w:rsidRDefault="00787278" w:rsidP="00787278">
      <w:pPr>
        <w:spacing w:after="0" w:line="276" w:lineRule="auto"/>
        <w:rPr>
          <w:rFonts w:ascii="Proxima Nova Semibold" w:eastAsia="Calibri" w:hAnsi="Proxima Nova Semibold" w:cs="Times New Roman"/>
          <w:color w:val="AFAF27"/>
        </w:rPr>
      </w:pPr>
      <w:proofErr w:type="gramStart"/>
      <w:r w:rsidRPr="00787278">
        <w:rPr>
          <w:rFonts w:ascii="Proxima Nova Semibold" w:eastAsia="Calibri" w:hAnsi="Proxima Nova Semibold" w:cs="Times New Roman"/>
          <w:color w:val="362F39"/>
        </w:rPr>
        <w:t xml:space="preserve">DATO  </w:t>
      </w:r>
      <w:r w:rsidRPr="00787278">
        <w:rPr>
          <w:rFonts w:ascii="Proxima Nova Semibold" w:eastAsia="Calibri" w:hAnsi="Proxima Nova Semibold" w:cs="Times New Roman"/>
          <w:color w:val="AFAF27"/>
        </w:rPr>
        <w:t>_</w:t>
      </w:r>
      <w:proofErr w:type="gramEnd"/>
      <w:r w:rsidRPr="00787278">
        <w:rPr>
          <w:rFonts w:ascii="Proxima Nova Semibold" w:eastAsia="Calibri" w:hAnsi="Proxima Nova Semibold" w:cs="Times New Roman"/>
          <w:color w:val="AFAF27"/>
        </w:rPr>
        <w:t>_______________</w:t>
      </w:r>
    </w:p>
    <w:p w:rsidR="00787278" w:rsidRPr="00787278" w:rsidRDefault="00787278" w:rsidP="00787278">
      <w:pPr>
        <w:spacing w:after="0" w:line="276" w:lineRule="auto"/>
        <w:rPr>
          <w:rFonts w:ascii="Proxima Nova Semibold" w:eastAsia="Calibri" w:hAnsi="Proxima Nova Semibold" w:cs="Times New Roman"/>
          <w:color w:val="362F39"/>
        </w:rPr>
      </w:pPr>
    </w:p>
    <w:tbl>
      <w:tblPr>
        <w:tblStyle w:val="Tabel-Gitter"/>
        <w:tblW w:w="0" w:type="auto"/>
        <w:tblBorders>
          <w:top w:val="single" w:sz="4" w:space="0" w:color="AFAF27"/>
          <w:left w:val="single" w:sz="4" w:space="0" w:color="AFAF27"/>
          <w:bottom w:val="single" w:sz="4" w:space="0" w:color="AFAF27"/>
          <w:right w:val="single" w:sz="4" w:space="0" w:color="AFAF27"/>
          <w:insideH w:val="single" w:sz="4" w:space="0" w:color="AFAF27"/>
          <w:insideV w:val="single" w:sz="4" w:space="0" w:color="AFAF27"/>
        </w:tblBorders>
        <w:tblLook w:val="04A0" w:firstRow="1" w:lastRow="0" w:firstColumn="1" w:lastColumn="0" w:noHBand="0" w:noVBand="1"/>
      </w:tblPr>
      <w:tblGrid>
        <w:gridCol w:w="2290"/>
        <w:gridCol w:w="4053"/>
        <w:gridCol w:w="3511"/>
      </w:tblGrid>
      <w:tr w:rsidR="00787278" w:rsidRPr="00787278" w:rsidTr="007D2E29">
        <w:trPr>
          <w:trHeight w:val="341"/>
        </w:trPr>
        <w:tc>
          <w:tcPr>
            <w:tcW w:w="2290" w:type="dxa"/>
          </w:tcPr>
          <w:p w:rsidR="00787278" w:rsidRPr="00787278" w:rsidRDefault="00787278" w:rsidP="00787278">
            <w:pPr>
              <w:rPr>
                <w:rFonts w:ascii="Proxima Nova Semibold" w:eastAsia="Calibri" w:hAnsi="Proxima Nova Semibold" w:cs="Times New Roman"/>
                <w:b/>
                <w:color w:val="362F39"/>
              </w:rPr>
            </w:pPr>
          </w:p>
          <w:p w:rsidR="00787278" w:rsidRPr="00787278" w:rsidRDefault="00787278" w:rsidP="00787278">
            <w:pPr>
              <w:rPr>
                <w:rFonts w:ascii="Proxima Nova Semibold" w:eastAsia="Calibri" w:hAnsi="Proxima Nova Semibold" w:cs="Times New Roman"/>
                <w:b/>
                <w:color w:val="362F39"/>
              </w:rPr>
            </w:pPr>
            <w:r w:rsidRPr="00787278">
              <w:rPr>
                <w:rFonts w:ascii="Proxima Nova Semibold" w:eastAsia="Calibri" w:hAnsi="Proxima Nova Semibold" w:cs="Times New Roman"/>
                <w:b/>
                <w:color w:val="362F39"/>
              </w:rPr>
              <w:t>Hvad ved jeg allerede?</w:t>
            </w:r>
          </w:p>
          <w:p w:rsidR="00787278" w:rsidRPr="00787278" w:rsidRDefault="00787278" w:rsidP="00787278">
            <w:pPr>
              <w:rPr>
                <w:rFonts w:ascii="Proxima Nova Semibold" w:eastAsia="Calibri" w:hAnsi="Proxima Nova Semibold" w:cs="Times New Roman"/>
                <w:b/>
                <w:color w:val="362F39"/>
              </w:rPr>
            </w:pPr>
          </w:p>
        </w:tc>
        <w:tc>
          <w:tcPr>
            <w:tcW w:w="4053" w:type="dxa"/>
          </w:tcPr>
          <w:p w:rsidR="00787278" w:rsidRPr="00787278" w:rsidRDefault="00787278" w:rsidP="00787278">
            <w:pPr>
              <w:rPr>
                <w:rFonts w:ascii="Proxima Nova Semibold" w:eastAsia="Calibri" w:hAnsi="Proxima Nova Semibold" w:cs="Times New Roman"/>
                <w:b/>
                <w:color w:val="362F39"/>
              </w:rPr>
            </w:pPr>
          </w:p>
          <w:p w:rsidR="00787278" w:rsidRPr="00787278" w:rsidRDefault="00787278" w:rsidP="00787278">
            <w:pPr>
              <w:rPr>
                <w:rFonts w:ascii="Proxima Nova Semibold" w:eastAsia="Calibri" w:hAnsi="Proxima Nova Semibold" w:cs="Times New Roman"/>
                <w:b/>
                <w:color w:val="362F39"/>
              </w:rPr>
            </w:pPr>
            <w:r w:rsidRPr="00787278">
              <w:rPr>
                <w:rFonts w:ascii="Proxima Nova Semibold" w:eastAsia="Calibri" w:hAnsi="Proxima Nova Semibold" w:cs="Times New Roman"/>
                <w:b/>
                <w:color w:val="362F39"/>
              </w:rPr>
              <w:t>Hvad ønsker jeg at få at vide?</w:t>
            </w:r>
          </w:p>
          <w:p w:rsidR="00787278" w:rsidRPr="00787278" w:rsidRDefault="00787278" w:rsidP="00787278">
            <w:pPr>
              <w:rPr>
                <w:rFonts w:ascii="Proxima Nova Semibold" w:eastAsia="Calibri" w:hAnsi="Proxima Nova Semibold" w:cs="Times New Roman"/>
                <w:b/>
                <w:color w:val="362F39"/>
              </w:rPr>
            </w:pPr>
          </w:p>
        </w:tc>
        <w:tc>
          <w:tcPr>
            <w:tcW w:w="3511" w:type="dxa"/>
          </w:tcPr>
          <w:p w:rsidR="00787278" w:rsidRPr="00787278" w:rsidRDefault="00787278" w:rsidP="00787278">
            <w:pPr>
              <w:rPr>
                <w:rFonts w:ascii="Proxima Nova Semibold" w:eastAsia="Calibri" w:hAnsi="Proxima Nova Semibold" w:cs="Times New Roman"/>
                <w:b/>
                <w:color w:val="362F39"/>
              </w:rPr>
            </w:pPr>
          </w:p>
          <w:p w:rsidR="00787278" w:rsidRPr="00787278" w:rsidRDefault="00787278" w:rsidP="00787278">
            <w:pPr>
              <w:rPr>
                <w:rFonts w:ascii="Proxima Nova Semibold" w:eastAsia="Calibri" w:hAnsi="Proxima Nova Semibold" w:cs="Times New Roman"/>
                <w:b/>
                <w:color w:val="362F39"/>
              </w:rPr>
            </w:pPr>
            <w:r w:rsidRPr="00787278">
              <w:rPr>
                <w:rFonts w:ascii="Proxima Nova Semibold" w:eastAsia="Calibri" w:hAnsi="Proxima Nova Semibold" w:cs="Times New Roman"/>
                <w:b/>
                <w:color w:val="362F39"/>
              </w:rPr>
              <w:t>Hvad har jeg lært?</w:t>
            </w:r>
          </w:p>
        </w:tc>
      </w:tr>
      <w:tr w:rsidR="00787278" w:rsidRPr="00787278" w:rsidTr="007D2E29">
        <w:trPr>
          <w:trHeight w:val="1514"/>
        </w:trPr>
        <w:tc>
          <w:tcPr>
            <w:tcW w:w="2290" w:type="dxa"/>
          </w:tcPr>
          <w:p w:rsidR="00787278" w:rsidRPr="00787278" w:rsidRDefault="00787278" w:rsidP="00787278">
            <w:pPr>
              <w:rPr>
                <w:rFonts w:ascii="Proxima Nova Semibold" w:eastAsia="Calibri" w:hAnsi="Proxima Nova Semibold" w:cs="Times New Roman"/>
                <w:color w:val="262626"/>
              </w:rPr>
            </w:pPr>
          </w:p>
          <w:p w:rsidR="00787278" w:rsidRPr="00787278" w:rsidRDefault="00787278" w:rsidP="00787278">
            <w:pPr>
              <w:rPr>
                <w:rFonts w:ascii="Proxima Nova Semibold" w:eastAsia="Calibri" w:hAnsi="Proxima Nova Semibold" w:cs="Times New Roman"/>
                <w:color w:val="262626"/>
              </w:rPr>
            </w:pPr>
          </w:p>
        </w:tc>
        <w:tc>
          <w:tcPr>
            <w:tcW w:w="4053" w:type="dxa"/>
          </w:tcPr>
          <w:p w:rsidR="00787278" w:rsidRPr="00787278" w:rsidRDefault="00787278" w:rsidP="00787278">
            <w:pPr>
              <w:rPr>
                <w:rFonts w:ascii="Proxima Nova Semibold" w:eastAsia="Calibri" w:hAnsi="Proxima Nova Semibold" w:cs="Times New Roman"/>
                <w:color w:val="262626"/>
              </w:rPr>
            </w:pPr>
          </w:p>
        </w:tc>
        <w:tc>
          <w:tcPr>
            <w:tcW w:w="3511" w:type="dxa"/>
          </w:tcPr>
          <w:p w:rsidR="00787278" w:rsidRPr="00787278" w:rsidRDefault="00787278" w:rsidP="00787278">
            <w:pPr>
              <w:rPr>
                <w:rFonts w:ascii="Proxima Nova Semibold" w:eastAsia="Calibri" w:hAnsi="Proxima Nova Semibold" w:cs="Times New Roman"/>
                <w:color w:val="262626"/>
              </w:rPr>
            </w:pPr>
          </w:p>
        </w:tc>
      </w:tr>
      <w:tr w:rsidR="00787278" w:rsidRPr="00787278" w:rsidTr="007D2E29">
        <w:trPr>
          <w:trHeight w:val="1343"/>
        </w:trPr>
        <w:tc>
          <w:tcPr>
            <w:tcW w:w="2290" w:type="dxa"/>
          </w:tcPr>
          <w:p w:rsidR="00787278" w:rsidRPr="00787278" w:rsidRDefault="00787278" w:rsidP="00787278">
            <w:pPr>
              <w:rPr>
                <w:rFonts w:ascii="Proxima Nova Semibold" w:eastAsia="Calibri" w:hAnsi="Proxima Nova Semibold" w:cs="Times New Roman"/>
                <w:color w:val="262626"/>
              </w:rPr>
            </w:pPr>
          </w:p>
          <w:p w:rsidR="00787278" w:rsidRPr="00787278" w:rsidRDefault="00787278" w:rsidP="00787278">
            <w:pPr>
              <w:rPr>
                <w:rFonts w:ascii="Proxima Nova Semibold" w:eastAsia="Calibri" w:hAnsi="Proxima Nova Semibold" w:cs="Times New Roman"/>
                <w:color w:val="262626"/>
              </w:rPr>
            </w:pPr>
          </w:p>
          <w:p w:rsidR="00787278" w:rsidRPr="00787278" w:rsidRDefault="00787278" w:rsidP="00787278">
            <w:pPr>
              <w:rPr>
                <w:rFonts w:ascii="Proxima Nova Semibold" w:eastAsia="Calibri" w:hAnsi="Proxima Nova Semibold" w:cs="Times New Roman"/>
                <w:color w:val="262626"/>
              </w:rPr>
            </w:pPr>
          </w:p>
        </w:tc>
        <w:tc>
          <w:tcPr>
            <w:tcW w:w="4053" w:type="dxa"/>
          </w:tcPr>
          <w:p w:rsidR="00787278" w:rsidRPr="00787278" w:rsidRDefault="00787278" w:rsidP="00787278">
            <w:pPr>
              <w:rPr>
                <w:rFonts w:ascii="Proxima Nova Semibold" w:eastAsia="Calibri" w:hAnsi="Proxima Nova Semibold" w:cs="Times New Roman"/>
                <w:color w:val="262626"/>
              </w:rPr>
            </w:pPr>
          </w:p>
          <w:p w:rsidR="00787278" w:rsidRPr="00787278" w:rsidRDefault="00787278" w:rsidP="00787278">
            <w:pPr>
              <w:rPr>
                <w:rFonts w:ascii="Proxima Nova Semibold" w:eastAsia="Calibri" w:hAnsi="Proxima Nova Semibold" w:cs="Times New Roman"/>
                <w:color w:val="262626"/>
              </w:rPr>
            </w:pPr>
          </w:p>
        </w:tc>
        <w:tc>
          <w:tcPr>
            <w:tcW w:w="3511" w:type="dxa"/>
          </w:tcPr>
          <w:p w:rsidR="00787278" w:rsidRPr="00787278" w:rsidRDefault="00787278" w:rsidP="00787278">
            <w:pPr>
              <w:rPr>
                <w:rFonts w:ascii="Proxima Nova Semibold" w:eastAsia="Calibri" w:hAnsi="Proxima Nova Semibold" w:cs="Times New Roman"/>
                <w:color w:val="262626"/>
              </w:rPr>
            </w:pPr>
          </w:p>
        </w:tc>
      </w:tr>
    </w:tbl>
    <w:p w:rsidR="00787278" w:rsidRPr="00787278" w:rsidRDefault="00787278" w:rsidP="00787278">
      <w:pPr>
        <w:spacing w:after="0" w:line="276" w:lineRule="auto"/>
        <w:rPr>
          <w:rFonts w:ascii="Proxima Nova Semibold" w:eastAsia="Calibri" w:hAnsi="Proxima Nova Semibold" w:cs="Times New Roman"/>
          <w:color w:val="362F39"/>
        </w:rPr>
      </w:pPr>
    </w:p>
    <w:p w:rsidR="00787278" w:rsidRP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Default="00787278" w:rsidP="00787278"/>
    <w:p w:rsidR="00787278" w:rsidRPr="00787278" w:rsidRDefault="00787278" w:rsidP="00787278">
      <w:pPr>
        <w:rPr>
          <w:rStyle w:val="Hyperlink"/>
        </w:rPr>
      </w:pPr>
      <w:r w:rsidRPr="00787278">
        <w:fldChar w:fldCharType="begin"/>
      </w:r>
      <w:r w:rsidRPr="00787278">
        <w:instrText xml:space="preserve"> HYPERLINK "http://g1-dansk.praxis.dk/1714" \l "Bottom" </w:instrText>
      </w:r>
      <w:r w:rsidRPr="00787278">
        <w:fldChar w:fldCharType="separate"/>
      </w:r>
    </w:p>
    <w:p w:rsidR="00787278" w:rsidRPr="00787278" w:rsidRDefault="00787278" w:rsidP="00787278">
      <w:pPr>
        <w:rPr>
          <w:rStyle w:val="Hyperlink"/>
          <w:highlight w:val="magenta"/>
        </w:rPr>
      </w:pPr>
      <w:r w:rsidRPr="00787278">
        <w:fldChar w:fldCharType="end"/>
      </w:r>
      <w:r w:rsidRPr="00787278">
        <w:rPr>
          <w:highlight w:val="magenta"/>
        </w:rPr>
        <w:fldChar w:fldCharType="begin"/>
      </w:r>
      <w:r w:rsidRPr="00787278">
        <w:rPr>
          <w:highlight w:val="magenta"/>
        </w:rPr>
        <w:instrText xml:space="preserve"> HYPERLINK "http://g1-dansk.praxis.dk/1710" \l "Top" </w:instrText>
      </w:r>
      <w:r w:rsidRPr="00787278">
        <w:rPr>
          <w:highlight w:val="magenta"/>
        </w:rPr>
        <w:fldChar w:fldCharType="separate"/>
      </w:r>
    </w:p>
    <w:p w:rsidR="00787278" w:rsidRPr="00787278" w:rsidRDefault="00787278" w:rsidP="00787278">
      <w:r w:rsidRPr="00787278">
        <w:rPr>
          <w:highlight w:val="magenta"/>
        </w:rPr>
        <w:fldChar w:fldCharType="end"/>
      </w:r>
      <w:r w:rsidRPr="00787278">
        <w:rPr>
          <w:b/>
          <w:color w:val="AFAF27"/>
          <w:highlight w:val="magenta"/>
        </w:rPr>
        <w:t>Side 1</w:t>
      </w:r>
    </w:p>
    <w:p w:rsidR="00787278" w:rsidRPr="002A25E7" w:rsidRDefault="00787278" w:rsidP="00787278">
      <w:pPr>
        <w:rPr>
          <w:color w:val="362F39"/>
        </w:rPr>
      </w:pPr>
    </w:p>
    <w:p w:rsidR="00787278" w:rsidRPr="009655FB" w:rsidRDefault="00787278" w:rsidP="00787278">
      <w:pPr>
        <w:rPr>
          <w:color w:val="AFAF27"/>
        </w:rPr>
      </w:pPr>
      <w:proofErr w:type="gramStart"/>
      <w:r w:rsidRPr="002A25E7">
        <w:rPr>
          <w:color w:val="362F39"/>
        </w:rPr>
        <w:t>EMNE</w:t>
      </w:r>
      <w:r>
        <w:rPr>
          <w:color w:val="AFAF27"/>
        </w:rPr>
        <w:t xml:space="preserve">  </w:t>
      </w:r>
      <w:r w:rsidRPr="009655FB">
        <w:rPr>
          <w:color w:val="AFAF27"/>
        </w:rPr>
        <w:t>_</w:t>
      </w:r>
      <w:proofErr w:type="gramEnd"/>
      <w:r w:rsidRPr="009655FB">
        <w:rPr>
          <w:color w:val="AFAF27"/>
        </w:rPr>
        <w:t>__________________________________________________</w:t>
      </w:r>
    </w:p>
    <w:p w:rsidR="00787278" w:rsidRPr="009655FB" w:rsidRDefault="00787278" w:rsidP="00787278">
      <w:pPr>
        <w:rPr>
          <w:color w:val="AFAF27"/>
        </w:rPr>
      </w:pPr>
      <w:proofErr w:type="gramStart"/>
      <w:r w:rsidRPr="002A25E7">
        <w:rPr>
          <w:color w:val="362F39"/>
        </w:rPr>
        <w:t>DATO</w:t>
      </w:r>
      <w:r>
        <w:rPr>
          <w:color w:val="362F39"/>
        </w:rPr>
        <w:t xml:space="preserve">  </w:t>
      </w:r>
      <w:r w:rsidRPr="009655FB">
        <w:rPr>
          <w:color w:val="AFAF27"/>
        </w:rPr>
        <w:t>_</w:t>
      </w:r>
      <w:proofErr w:type="gramEnd"/>
      <w:r w:rsidRPr="009655FB">
        <w:rPr>
          <w:color w:val="AFAF27"/>
        </w:rPr>
        <w:t>_______________</w:t>
      </w:r>
    </w:p>
    <w:p w:rsidR="00787278" w:rsidRPr="002A25E7" w:rsidRDefault="00787278" w:rsidP="00787278">
      <w:pPr>
        <w:rPr>
          <w:color w:val="362F39"/>
        </w:rPr>
      </w:pPr>
    </w:p>
    <w:tbl>
      <w:tblPr>
        <w:tblStyle w:val="Tabel-Gitter"/>
        <w:tblW w:w="0" w:type="auto"/>
        <w:tblBorders>
          <w:top w:val="single" w:sz="4" w:space="0" w:color="AFAF27"/>
          <w:left w:val="single" w:sz="4" w:space="0" w:color="AFAF27"/>
          <w:bottom w:val="single" w:sz="4" w:space="0" w:color="AFAF27"/>
          <w:right w:val="single" w:sz="4" w:space="0" w:color="AFAF27"/>
          <w:insideH w:val="single" w:sz="4" w:space="0" w:color="AFAF27"/>
          <w:insideV w:val="single" w:sz="4" w:space="0" w:color="AFAF27"/>
        </w:tblBorders>
        <w:tblLook w:val="04A0" w:firstRow="1" w:lastRow="0" w:firstColumn="1" w:lastColumn="0" w:noHBand="0" w:noVBand="1"/>
      </w:tblPr>
      <w:tblGrid>
        <w:gridCol w:w="3085"/>
        <w:gridCol w:w="6237"/>
      </w:tblGrid>
      <w:tr w:rsidR="00787278" w:rsidRPr="002A25E7" w:rsidTr="007D2E29">
        <w:trPr>
          <w:trHeight w:val="341"/>
        </w:trPr>
        <w:tc>
          <w:tcPr>
            <w:tcW w:w="3085" w:type="dxa"/>
          </w:tcPr>
          <w:p w:rsidR="00787278" w:rsidRPr="002A25E7" w:rsidRDefault="00787278" w:rsidP="007D2E29">
            <w:pPr>
              <w:rPr>
                <w:b/>
                <w:color w:val="362F39"/>
              </w:rPr>
            </w:pPr>
            <w:r w:rsidRPr="002A25E7">
              <w:rPr>
                <w:b/>
                <w:color w:val="362F39"/>
              </w:rPr>
              <w:t>Overskrifter på delemner</w:t>
            </w:r>
          </w:p>
          <w:p w:rsidR="00787278" w:rsidRPr="002A25E7" w:rsidRDefault="00787278" w:rsidP="007D2E29">
            <w:pPr>
              <w:rPr>
                <w:b/>
                <w:color w:val="362F39"/>
              </w:rPr>
            </w:pPr>
          </w:p>
        </w:tc>
        <w:tc>
          <w:tcPr>
            <w:tcW w:w="6237" w:type="dxa"/>
          </w:tcPr>
          <w:p w:rsidR="00787278" w:rsidRPr="002A25E7" w:rsidRDefault="00787278" w:rsidP="007D2E29">
            <w:pPr>
              <w:rPr>
                <w:b/>
                <w:color w:val="362F39"/>
              </w:rPr>
            </w:pPr>
            <w:r w:rsidRPr="002A25E7">
              <w:rPr>
                <w:b/>
                <w:color w:val="362F39"/>
              </w:rPr>
              <w:t xml:space="preserve">Forklaringer </w:t>
            </w:r>
          </w:p>
          <w:p w:rsidR="00787278" w:rsidRPr="002A25E7" w:rsidRDefault="00787278" w:rsidP="007D2E29">
            <w:pPr>
              <w:rPr>
                <w:b/>
                <w:color w:val="362F39"/>
              </w:rPr>
            </w:pPr>
          </w:p>
        </w:tc>
      </w:tr>
      <w:tr w:rsidR="00787278" w:rsidRPr="002A25E7" w:rsidTr="007D2E29">
        <w:trPr>
          <w:trHeight w:val="1514"/>
        </w:trPr>
        <w:tc>
          <w:tcPr>
            <w:tcW w:w="3085" w:type="dxa"/>
          </w:tcPr>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c>
          <w:tcPr>
            <w:tcW w:w="6237" w:type="dxa"/>
          </w:tcPr>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r>
      <w:tr w:rsidR="00787278" w:rsidRPr="002A25E7" w:rsidTr="007D2E29">
        <w:trPr>
          <w:trHeight w:val="1343"/>
        </w:trPr>
        <w:tc>
          <w:tcPr>
            <w:tcW w:w="3085" w:type="dxa"/>
          </w:tcPr>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c>
          <w:tcPr>
            <w:tcW w:w="6237" w:type="dxa"/>
          </w:tcPr>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r>
      <w:tr w:rsidR="00787278" w:rsidRPr="002A25E7" w:rsidTr="007D2E29">
        <w:trPr>
          <w:trHeight w:val="1787"/>
        </w:trPr>
        <w:tc>
          <w:tcPr>
            <w:tcW w:w="3085" w:type="dxa"/>
          </w:tcPr>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c>
          <w:tcPr>
            <w:tcW w:w="6237" w:type="dxa"/>
          </w:tcPr>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r>
      <w:tr w:rsidR="00787278" w:rsidRPr="002A25E7" w:rsidTr="007D2E29">
        <w:trPr>
          <w:trHeight w:val="1292"/>
        </w:trPr>
        <w:tc>
          <w:tcPr>
            <w:tcW w:w="3085" w:type="dxa"/>
          </w:tcPr>
          <w:p w:rsidR="00787278" w:rsidRPr="002A25E7" w:rsidRDefault="00787278" w:rsidP="007D2E29">
            <w:pPr>
              <w:rPr>
                <w:color w:val="362F39"/>
              </w:rPr>
            </w:pPr>
          </w:p>
        </w:tc>
        <w:tc>
          <w:tcPr>
            <w:tcW w:w="6237" w:type="dxa"/>
          </w:tcPr>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r>
      <w:tr w:rsidR="00787278" w:rsidRPr="002A25E7" w:rsidTr="007D2E29">
        <w:trPr>
          <w:trHeight w:val="1514"/>
        </w:trPr>
        <w:tc>
          <w:tcPr>
            <w:tcW w:w="3085" w:type="dxa"/>
          </w:tcPr>
          <w:p w:rsidR="00787278" w:rsidRPr="002A25E7" w:rsidRDefault="00787278" w:rsidP="007D2E29">
            <w:pPr>
              <w:rPr>
                <w:color w:val="362F39"/>
              </w:rPr>
            </w:pPr>
          </w:p>
        </w:tc>
        <w:tc>
          <w:tcPr>
            <w:tcW w:w="6237" w:type="dxa"/>
          </w:tcPr>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r>
      <w:tr w:rsidR="00787278" w:rsidRPr="002A25E7" w:rsidTr="007D2E29">
        <w:trPr>
          <w:trHeight w:val="1581"/>
        </w:trPr>
        <w:tc>
          <w:tcPr>
            <w:tcW w:w="3085" w:type="dxa"/>
            <w:vMerge w:val="restart"/>
          </w:tcPr>
          <w:p w:rsidR="00787278" w:rsidRPr="002A25E7" w:rsidRDefault="00787278" w:rsidP="007D2E29">
            <w:pPr>
              <w:rPr>
                <w:color w:val="362F39"/>
              </w:rPr>
            </w:pPr>
            <w:r w:rsidRPr="002A25E7">
              <w:rPr>
                <w:color w:val="362F39"/>
              </w:rPr>
              <w:t>Spørgsmål:</w:t>
            </w:r>
          </w:p>
        </w:tc>
        <w:tc>
          <w:tcPr>
            <w:tcW w:w="6237" w:type="dxa"/>
          </w:tcPr>
          <w:p w:rsidR="00787278" w:rsidRPr="002A25E7" w:rsidRDefault="00787278" w:rsidP="007D2E29">
            <w:pPr>
              <w:rPr>
                <w:color w:val="362F39"/>
              </w:rPr>
            </w:pPr>
            <w:r w:rsidRPr="002A25E7">
              <w:rPr>
                <w:color w:val="362F39"/>
              </w:rPr>
              <w:t>Se også:</w:t>
            </w: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r>
      <w:tr w:rsidR="00787278" w:rsidRPr="002A25E7" w:rsidTr="007D2E29">
        <w:trPr>
          <w:trHeight w:val="1887"/>
        </w:trPr>
        <w:tc>
          <w:tcPr>
            <w:tcW w:w="3085" w:type="dxa"/>
            <w:vMerge/>
          </w:tcPr>
          <w:p w:rsidR="00787278" w:rsidRPr="002A25E7" w:rsidRDefault="00787278" w:rsidP="007D2E29">
            <w:pPr>
              <w:rPr>
                <w:color w:val="362F39"/>
              </w:rPr>
            </w:pPr>
          </w:p>
        </w:tc>
        <w:tc>
          <w:tcPr>
            <w:tcW w:w="6237" w:type="dxa"/>
          </w:tcPr>
          <w:p w:rsidR="00787278" w:rsidRPr="002A25E7" w:rsidRDefault="00787278" w:rsidP="007D2E29">
            <w:pPr>
              <w:rPr>
                <w:color w:val="362F39"/>
              </w:rPr>
            </w:pPr>
            <w:r w:rsidRPr="002A25E7">
              <w:rPr>
                <w:color w:val="362F39"/>
              </w:rPr>
              <w:t>HUSK</w:t>
            </w: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p w:rsidR="00787278" w:rsidRPr="002A25E7" w:rsidRDefault="00787278" w:rsidP="007D2E29">
            <w:pPr>
              <w:rPr>
                <w:color w:val="362F39"/>
              </w:rPr>
            </w:pPr>
          </w:p>
        </w:tc>
      </w:tr>
    </w:tbl>
    <w:p w:rsidR="00787278" w:rsidRPr="002A25E7" w:rsidRDefault="00787278" w:rsidP="00787278">
      <w:pPr>
        <w:rPr>
          <w:color w:val="362F39"/>
        </w:rPr>
      </w:pPr>
    </w:p>
    <w:p w:rsidR="00787278" w:rsidRDefault="00787278" w:rsidP="00787278">
      <w:pPr>
        <w:rPr>
          <w:color w:val="362F39"/>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Pr="002A25E7" w:rsidRDefault="00787278" w:rsidP="00787278">
      <w:pPr>
        <w:rPr>
          <w:b/>
          <w:color w:val="AFAF27"/>
        </w:rPr>
      </w:pPr>
      <w:r w:rsidRPr="00787278">
        <w:rPr>
          <w:b/>
          <w:color w:val="AFAF27"/>
          <w:highlight w:val="magenta"/>
        </w:rPr>
        <w:t>Side 2</w:t>
      </w:r>
    </w:p>
    <w:p w:rsidR="00787278" w:rsidRPr="002A25E7" w:rsidRDefault="00787278" w:rsidP="00787278">
      <w:pPr>
        <w:rPr>
          <w:color w:val="362F39"/>
        </w:rPr>
      </w:pPr>
    </w:p>
    <w:p w:rsidR="00787278" w:rsidRPr="009655FB" w:rsidRDefault="00787278" w:rsidP="00787278">
      <w:pPr>
        <w:rPr>
          <w:color w:val="AFAF27"/>
        </w:rPr>
      </w:pPr>
      <w:proofErr w:type="gramStart"/>
      <w:r w:rsidRPr="002A25E7">
        <w:rPr>
          <w:color w:val="362F39"/>
        </w:rPr>
        <w:t>EMNE</w:t>
      </w:r>
      <w:r>
        <w:rPr>
          <w:color w:val="AFAF27"/>
        </w:rPr>
        <w:t xml:space="preserve">  </w:t>
      </w:r>
      <w:r w:rsidRPr="009655FB">
        <w:rPr>
          <w:color w:val="AFAF27"/>
        </w:rPr>
        <w:t>_</w:t>
      </w:r>
      <w:proofErr w:type="gramEnd"/>
      <w:r w:rsidRPr="009655FB">
        <w:rPr>
          <w:color w:val="AFAF27"/>
        </w:rPr>
        <w:t>__________________________________________________</w:t>
      </w:r>
    </w:p>
    <w:p w:rsidR="00787278" w:rsidRPr="009655FB" w:rsidRDefault="00787278" w:rsidP="00787278">
      <w:pPr>
        <w:rPr>
          <w:color w:val="AFAF27"/>
        </w:rPr>
      </w:pPr>
      <w:proofErr w:type="gramStart"/>
      <w:r w:rsidRPr="002A25E7">
        <w:rPr>
          <w:color w:val="362F39"/>
        </w:rPr>
        <w:t>DATO</w:t>
      </w:r>
      <w:r>
        <w:rPr>
          <w:color w:val="362F39"/>
        </w:rPr>
        <w:t xml:space="preserve">  </w:t>
      </w:r>
      <w:r w:rsidRPr="009655FB">
        <w:rPr>
          <w:color w:val="AFAF27"/>
        </w:rPr>
        <w:t>_</w:t>
      </w:r>
      <w:proofErr w:type="gramEnd"/>
      <w:r w:rsidRPr="009655FB">
        <w:rPr>
          <w:color w:val="AFAF27"/>
        </w:rPr>
        <w:t>_______________</w:t>
      </w:r>
    </w:p>
    <w:p w:rsidR="00787278" w:rsidRPr="002A25E7" w:rsidRDefault="00787278" w:rsidP="00787278">
      <w:pPr>
        <w:rPr>
          <w:color w:val="362F39"/>
        </w:rPr>
      </w:pPr>
    </w:p>
    <w:tbl>
      <w:tblPr>
        <w:tblStyle w:val="Tabel-Gitter"/>
        <w:tblW w:w="0" w:type="auto"/>
        <w:tblBorders>
          <w:top w:val="single" w:sz="4" w:space="0" w:color="AFAF27"/>
          <w:left w:val="single" w:sz="4" w:space="0" w:color="AFAF27"/>
          <w:bottom w:val="single" w:sz="4" w:space="0" w:color="AFAF27"/>
          <w:right w:val="single" w:sz="4" w:space="0" w:color="AFAF27"/>
          <w:insideH w:val="single" w:sz="4" w:space="0" w:color="AFAF27"/>
          <w:insideV w:val="single" w:sz="4" w:space="0" w:color="AFAF27"/>
        </w:tblBorders>
        <w:tblLook w:val="04A0" w:firstRow="1" w:lastRow="0" w:firstColumn="1" w:lastColumn="0" w:noHBand="0" w:noVBand="1"/>
      </w:tblPr>
      <w:tblGrid>
        <w:gridCol w:w="2494"/>
        <w:gridCol w:w="2263"/>
        <w:gridCol w:w="2555"/>
        <w:gridCol w:w="2542"/>
      </w:tblGrid>
      <w:tr w:rsidR="00787278" w:rsidRPr="002A25E7" w:rsidTr="007D2E29">
        <w:tc>
          <w:tcPr>
            <w:tcW w:w="2494" w:type="dxa"/>
          </w:tcPr>
          <w:p w:rsidR="00787278" w:rsidRPr="002A25E7" w:rsidRDefault="00787278" w:rsidP="007D2E29">
            <w:pPr>
              <w:rPr>
                <w:b/>
                <w:color w:val="362F39"/>
              </w:rPr>
            </w:pPr>
            <w:r w:rsidRPr="002A25E7">
              <w:rPr>
                <w:b/>
                <w:color w:val="362F39"/>
              </w:rPr>
              <w:t>ORD eller BEGREB</w:t>
            </w:r>
          </w:p>
        </w:tc>
        <w:tc>
          <w:tcPr>
            <w:tcW w:w="2263" w:type="dxa"/>
          </w:tcPr>
          <w:p w:rsidR="00787278" w:rsidRPr="002A25E7" w:rsidRDefault="00787278" w:rsidP="007D2E29">
            <w:pPr>
              <w:rPr>
                <w:b/>
                <w:color w:val="362F39"/>
              </w:rPr>
            </w:pPr>
            <w:r w:rsidRPr="002A25E7">
              <w:rPr>
                <w:b/>
                <w:color w:val="362F39"/>
              </w:rPr>
              <w:t>Fra bog, side:</w:t>
            </w:r>
          </w:p>
          <w:p w:rsidR="00787278" w:rsidRPr="002A25E7" w:rsidRDefault="00787278" w:rsidP="007D2E29">
            <w:pPr>
              <w:rPr>
                <w:b/>
                <w:color w:val="362F39"/>
              </w:rPr>
            </w:pPr>
            <w:r w:rsidRPr="002A25E7">
              <w:rPr>
                <w:b/>
                <w:color w:val="362F39"/>
              </w:rPr>
              <w:t>Forklaret af________</w:t>
            </w:r>
          </w:p>
        </w:tc>
        <w:tc>
          <w:tcPr>
            <w:tcW w:w="2555" w:type="dxa"/>
          </w:tcPr>
          <w:p w:rsidR="00787278" w:rsidRPr="002A25E7" w:rsidRDefault="00787278" w:rsidP="007D2E29">
            <w:pPr>
              <w:rPr>
                <w:b/>
                <w:color w:val="362F39"/>
              </w:rPr>
            </w:pPr>
            <w:r w:rsidRPr="002A25E7">
              <w:rPr>
                <w:b/>
                <w:color w:val="362F39"/>
              </w:rPr>
              <w:t>Min egen forklaring</w:t>
            </w:r>
          </w:p>
        </w:tc>
        <w:tc>
          <w:tcPr>
            <w:tcW w:w="2542" w:type="dxa"/>
          </w:tcPr>
          <w:p w:rsidR="00787278" w:rsidRPr="002A25E7" w:rsidRDefault="00787278" w:rsidP="007D2E29">
            <w:pPr>
              <w:rPr>
                <w:b/>
                <w:color w:val="362F39"/>
              </w:rPr>
            </w:pPr>
            <w:r w:rsidRPr="002A25E7">
              <w:rPr>
                <w:b/>
                <w:color w:val="362F39"/>
              </w:rPr>
              <w:t>Eksempel</w:t>
            </w: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jc w:val="center"/>
              <w:rPr>
                <w:color w:val="362F39"/>
              </w:rPr>
            </w:pPr>
          </w:p>
          <w:p w:rsidR="00787278" w:rsidRPr="002A25E7" w:rsidRDefault="00787278" w:rsidP="007D2E29">
            <w:pPr>
              <w:jc w:val="cente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rPr>
                <w:color w:val="362F39"/>
              </w:rPr>
            </w:pPr>
          </w:p>
          <w:p w:rsidR="00787278" w:rsidRPr="002A25E7" w:rsidRDefault="00787278" w:rsidP="007D2E29">
            <w:pPr>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r w:rsidR="00787278" w:rsidRPr="002A25E7" w:rsidTr="007D2E29">
        <w:tc>
          <w:tcPr>
            <w:tcW w:w="2494" w:type="dxa"/>
          </w:tcPr>
          <w:p w:rsidR="00787278" w:rsidRPr="002A25E7" w:rsidRDefault="00787278" w:rsidP="007D2E29">
            <w:pPr>
              <w:jc w:val="right"/>
              <w:rPr>
                <w:color w:val="362F39"/>
              </w:rPr>
            </w:pPr>
          </w:p>
          <w:p w:rsidR="00787278" w:rsidRPr="002A25E7" w:rsidRDefault="00787278" w:rsidP="007D2E29">
            <w:pPr>
              <w:jc w:val="right"/>
              <w:rPr>
                <w:color w:val="362F39"/>
              </w:rPr>
            </w:pPr>
          </w:p>
        </w:tc>
        <w:tc>
          <w:tcPr>
            <w:tcW w:w="2263" w:type="dxa"/>
          </w:tcPr>
          <w:p w:rsidR="00787278" w:rsidRPr="002A25E7" w:rsidRDefault="00787278" w:rsidP="007D2E29">
            <w:pPr>
              <w:rPr>
                <w:color w:val="362F39"/>
              </w:rPr>
            </w:pPr>
          </w:p>
        </w:tc>
        <w:tc>
          <w:tcPr>
            <w:tcW w:w="2555" w:type="dxa"/>
          </w:tcPr>
          <w:p w:rsidR="00787278" w:rsidRPr="002A25E7" w:rsidRDefault="00787278" w:rsidP="007D2E29">
            <w:pPr>
              <w:rPr>
                <w:color w:val="362F39"/>
              </w:rPr>
            </w:pPr>
          </w:p>
        </w:tc>
        <w:tc>
          <w:tcPr>
            <w:tcW w:w="2542" w:type="dxa"/>
          </w:tcPr>
          <w:p w:rsidR="00787278" w:rsidRPr="002A25E7" w:rsidRDefault="00787278" w:rsidP="007D2E29">
            <w:pPr>
              <w:rPr>
                <w:color w:val="362F39"/>
              </w:rPr>
            </w:pPr>
          </w:p>
        </w:tc>
      </w:tr>
    </w:tbl>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AFAF27"/>
        </w:rPr>
      </w:pPr>
      <w:r w:rsidRPr="00787278">
        <w:rPr>
          <w:color w:val="AFAF27"/>
          <w:highlight w:val="magenta"/>
        </w:rPr>
        <w:t>Side 3</w:t>
      </w:r>
    </w:p>
    <w:p w:rsidR="00787278" w:rsidRPr="002A25E7" w:rsidRDefault="00787278" w:rsidP="00787278">
      <w:pPr>
        <w:rPr>
          <w:color w:val="362F39"/>
        </w:rPr>
      </w:pPr>
    </w:p>
    <w:p w:rsidR="00787278" w:rsidRPr="009655FB" w:rsidRDefault="00787278" w:rsidP="00787278">
      <w:pPr>
        <w:rPr>
          <w:color w:val="AFAF27"/>
        </w:rPr>
      </w:pPr>
      <w:proofErr w:type="gramStart"/>
      <w:r w:rsidRPr="002A25E7">
        <w:rPr>
          <w:color w:val="362F39"/>
        </w:rPr>
        <w:t>EMNE</w:t>
      </w:r>
      <w:r>
        <w:rPr>
          <w:color w:val="AFAF27"/>
        </w:rPr>
        <w:t xml:space="preserve">  </w:t>
      </w:r>
      <w:r w:rsidRPr="009655FB">
        <w:rPr>
          <w:color w:val="AFAF27"/>
        </w:rPr>
        <w:t>_</w:t>
      </w:r>
      <w:proofErr w:type="gramEnd"/>
      <w:r w:rsidRPr="009655FB">
        <w:rPr>
          <w:color w:val="AFAF27"/>
        </w:rPr>
        <w:t>__________________________________________________</w:t>
      </w:r>
    </w:p>
    <w:p w:rsidR="00787278" w:rsidRPr="009655FB" w:rsidRDefault="00787278" w:rsidP="00787278">
      <w:pPr>
        <w:rPr>
          <w:color w:val="AFAF27"/>
        </w:rPr>
      </w:pPr>
      <w:proofErr w:type="gramStart"/>
      <w:r w:rsidRPr="002A25E7">
        <w:rPr>
          <w:color w:val="362F39"/>
        </w:rPr>
        <w:t>DATO</w:t>
      </w:r>
      <w:r>
        <w:rPr>
          <w:color w:val="362F39"/>
        </w:rPr>
        <w:t xml:space="preserve">  </w:t>
      </w:r>
      <w:r w:rsidRPr="009655FB">
        <w:rPr>
          <w:color w:val="AFAF27"/>
        </w:rPr>
        <w:t>_</w:t>
      </w:r>
      <w:proofErr w:type="gramEnd"/>
      <w:r w:rsidRPr="009655FB">
        <w:rPr>
          <w:color w:val="AFAF27"/>
        </w:rPr>
        <w:t>_______________</w:t>
      </w:r>
    </w:p>
    <w:p w:rsidR="00787278" w:rsidRPr="002A25E7" w:rsidRDefault="00787278" w:rsidP="00787278">
      <w:pPr>
        <w:rPr>
          <w:color w:val="362F39"/>
        </w:rPr>
      </w:pPr>
    </w:p>
    <w:p w:rsidR="00787278" w:rsidRPr="002A25E7" w:rsidRDefault="00787278" w:rsidP="00787278">
      <w:pPr>
        <w:rPr>
          <w:b/>
          <w:color w:val="362F39"/>
        </w:rPr>
      </w:pPr>
      <w:r w:rsidRPr="002A25E7">
        <w:rPr>
          <w:b/>
          <w:color w:val="362F39"/>
        </w:rPr>
        <w:t>Før du læser teksten:</w:t>
      </w:r>
    </w:p>
    <w:p w:rsidR="00787278" w:rsidRPr="002A25E7" w:rsidRDefault="00787278" w:rsidP="00787278">
      <w:pPr>
        <w:rPr>
          <w:color w:val="362F39"/>
        </w:rPr>
      </w:pPr>
      <w:r w:rsidRPr="002A25E7">
        <w:rPr>
          <w:color w:val="362F39"/>
        </w:rPr>
        <w:t>Hvad skal jeg kunne, når jeg har læst teksten?</w:t>
      </w: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b/>
          <w:color w:val="362F39"/>
        </w:rPr>
      </w:pPr>
      <w:r w:rsidRPr="002A25E7">
        <w:rPr>
          <w:b/>
          <w:color w:val="362F39"/>
        </w:rPr>
        <w:t>Mens du læser:</w:t>
      </w:r>
    </w:p>
    <w:p w:rsidR="00787278" w:rsidRPr="002A25E7" w:rsidRDefault="00787278" w:rsidP="00787278">
      <w:pPr>
        <w:rPr>
          <w:color w:val="362F39"/>
        </w:rPr>
      </w:pPr>
      <w:r w:rsidRPr="002A25E7">
        <w:rPr>
          <w:color w:val="362F39"/>
        </w:rPr>
        <w:t>Vigtige ord og begreber fra teksten:</w:t>
      </w:r>
    </w:p>
    <w:p w:rsidR="00787278" w:rsidRPr="002A25E7" w:rsidRDefault="00787278" w:rsidP="00787278">
      <w:pPr>
        <w:rPr>
          <w:color w:val="362F39"/>
        </w:rPr>
      </w:pPr>
      <w:r w:rsidRPr="002A25E7">
        <w:rPr>
          <w:color w:val="362F39"/>
        </w:rPr>
        <w:t>1.</w:t>
      </w:r>
    </w:p>
    <w:p w:rsidR="00787278" w:rsidRPr="002A25E7" w:rsidRDefault="00787278" w:rsidP="00787278">
      <w:pPr>
        <w:rPr>
          <w:color w:val="362F39"/>
        </w:rPr>
      </w:pPr>
      <w:r w:rsidRPr="002A25E7">
        <w:rPr>
          <w:color w:val="362F39"/>
        </w:rPr>
        <w:t>2.</w:t>
      </w:r>
    </w:p>
    <w:p w:rsidR="00787278" w:rsidRPr="002A25E7" w:rsidRDefault="00787278" w:rsidP="00787278">
      <w:pPr>
        <w:rPr>
          <w:color w:val="362F39"/>
        </w:rPr>
      </w:pPr>
      <w:r w:rsidRPr="002A25E7">
        <w:rPr>
          <w:color w:val="362F39"/>
        </w:rPr>
        <w:t>3.</w:t>
      </w:r>
    </w:p>
    <w:p w:rsidR="00787278" w:rsidRPr="002A25E7" w:rsidRDefault="00787278" w:rsidP="00787278">
      <w:pPr>
        <w:rPr>
          <w:color w:val="362F39"/>
        </w:rPr>
      </w:pPr>
      <w:r w:rsidRPr="002A25E7">
        <w:rPr>
          <w:color w:val="362F39"/>
        </w:rPr>
        <w:t>4,</w:t>
      </w:r>
    </w:p>
    <w:p w:rsidR="00787278" w:rsidRPr="002A25E7" w:rsidRDefault="00787278" w:rsidP="00787278">
      <w:pPr>
        <w:rPr>
          <w:color w:val="362F39"/>
        </w:rPr>
      </w:pPr>
      <w:r w:rsidRPr="002A25E7">
        <w:rPr>
          <w:color w:val="362F39"/>
        </w:rPr>
        <w:t>5.</w:t>
      </w: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b/>
          <w:color w:val="362F39"/>
        </w:rPr>
      </w:pPr>
      <w:r w:rsidRPr="002A25E7">
        <w:rPr>
          <w:b/>
          <w:color w:val="362F39"/>
        </w:rPr>
        <w:t>Efter du har læst teksten:</w:t>
      </w:r>
    </w:p>
    <w:p w:rsidR="00787278" w:rsidRPr="002A25E7" w:rsidRDefault="00787278" w:rsidP="00787278">
      <w:pPr>
        <w:rPr>
          <w:color w:val="362F39"/>
        </w:rPr>
      </w:pPr>
      <w:r w:rsidRPr="002A25E7">
        <w:rPr>
          <w:color w:val="362F39"/>
        </w:rPr>
        <w:lastRenderedPageBreak/>
        <w:t>Det vigtigste jeg har lært ved at læse denne tekst er:</w:t>
      </w:r>
    </w:p>
    <w:p w:rsidR="00787278" w:rsidRPr="002A25E7" w:rsidRDefault="00787278" w:rsidP="00787278">
      <w:pPr>
        <w:rPr>
          <w:color w:val="362F39"/>
        </w:rPr>
      </w:pPr>
      <w:r w:rsidRPr="002A25E7">
        <w:rPr>
          <w:color w:val="362F39"/>
        </w:rPr>
        <w:t>1.</w:t>
      </w:r>
    </w:p>
    <w:p w:rsidR="00787278" w:rsidRPr="002A25E7" w:rsidRDefault="00787278" w:rsidP="00787278">
      <w:pPr>
        <w:rPr>
          <w:color w:val="362F39"/>
        </w:rPr>
      </w:pPr>
      <w:r w:rsidRPr="002A25E7">
        <w:rPr>
          <w:color w:val="362F39"/>
        </w:rPr>
        <w:t>2.</w:t>
      </w:r>
    </w:p>
    <w:p w:rsidR="00787278" w:rsidRPr="002A25E7" w:rsidRDefault="00787278" w:rsidP="00787278">
      <w:pPr>
        <w:rPr>
          <w:color w:val="362F39"/>
        </w:rPr>
      </w:pPr>
      <w:r w:rsidRPr="002A25E7">
        <w:rPr>
          <w:color w:val="362F39"/>
        </w:rPr>
        <w:t>3.</w:t>
      </w:r>
    </w:p>
    <w:p w:rsidR="00787278" w:rsidRPr="002A25E7" w:rsidRDefault="00787278" w:rsidP="00787278">
      <w:pPr>
        <w:rPr>
          <w:color w:val="362F39"/>
        </w:rPr>
      </w:pPr>
    </w:p>
    <w:p w:rsidR="00787278" w:rsidRPr="002A25E7" w:rsidRDefault="00787278" w:rsidP="00787278">
      <w:pPr>
        <w:rPr>
          <w:color w:val="362F39"/>
        </w:rPr>
      </w:pPr>
      <w:r>
        <w:rPr>
          <w:color w:val="362F39"/>
        </w:rPr>
        <w:t>Spørgsmål:</w:t>
      </w: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Default="00787278" w:rsidP="00787278">
      <w:pPr>
        <w:rPr>
          <w:b/>
          <w:color w:val="AFAF27"/>
        </w:rPr>
      </w:pPr>
    </w:p>
    <w:p w:rsidR="00787278" w:rsidRPr="002A25E7" w:rsidRDefault="00787278" w:rsidP="00787278">
      <w:pPr>
        <w:rPr>
          <w:b/>
          <w:color w:val="AFAF27"/>
        </w:rPr>
      </w:pPr>
      <w:r w:rsidRPr="00787278">
        <w:rPr>
          <w:b/>
          <w:color w:val="AFAF27"/>
          <w:highlight w:val="magenta"/>
        </w:rPr>
        <w:t>Side 4</w:t>
      </w:r>
    </w:p>
    <w:p w:rsidR="00787278" w:rsidRPr="002A25E7" w:rsidRDefault="00787278" w:rsidP="00787278">
      <w:pPr>
        <w:rPr>
          <w:color w:val="362F39"/>
        </w:rPr>
      </w:pPr>
    </w:p>
    <w:p w:rsidR="00787278" w:rsidRPr="009655FB" w:rsidRDefault="00787278" w:rsidP="00787278">
      <w:pPr>
        <w:rPr>
          <w:color w:val="AFAF27"/>
        </w:rPr>
      </w:pPr>
      <w:proofErr w:type="gramStart"/>
      <w:r w:rsidRPr="002A25E7">
        <w:rPr>
          <w:color w:val="362F39"/>
        </w:rPr>
        <w:t>EMNE</w:t>
      </w:r>
      <w:r>
        <w:rPr>
          <w:color w:val="AFAF27"/>
        </w:rPr>
        <w:t xml:space="preserve">  </w:t>
      </w:r>
      <w:r w:rsidRPr="009655FB">
        <w:rPr>
          <w:color w:val="AFAF27"/>
        </w:rPr>
        <w:t>_</w:t>
      </w:r>
      <w:proofErr w:type="gramEnd"/>
      <w:r w:rsidRPr="009655FB">
        <w:rPr>
          <w:color w:val="AFAF27"/>
        </w:rPr>
        <w:t>__________________________________________________</w:t>
      </w:r>
    </w:p>
    <w:p w:rsidR="00787278" w:rsidRPr="009655FB" w:rsidRDefault="00787278" w:rsidP="00787278">
      <w:pPr>
        <w:rPr>
          <w:color w:val="AFAF27"/>
        </w:rPr>
      </w:pPr>
      <w:proofErr w:type="gramStart"/>
      <w:r w:rsidRPr="002A25E7">
        <w:rPr>
          <w:color w:val="362F39"/>
        </w:rPr>
        <w:t>DATO</w:t>
      </w:r>
      <w:r>
        <w:rPr>
          <w:color w:val="362F39"/>
        </w:rPr>
        <w:t xml:space="preserve">  </w:t>
      </w:r>
      <w:r w:rsidRPr="009655FB">
        <w:rPr>
          <w:color w:val="AFAF27"/>
        </w:rPr>
        <w:t>_</w:t>
      </w:r>
      <w:proofErr w:type="gramEnd"/>
      <w:r w:rsidRPr="009655FB">
        <w:rPr>
          <w:color w:val="AFAF27"/>
        </w:rPr>
        <w:t>_______________</w:t>
      </w: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p>
    <w:p w:rsidR="00787278" w:rsidRPr="002A25E7" w:rsidRDefault="00787278" w:rsidP="00787278">
      <w:pPr>
        <w:rPr>
          <w:color w:val="362F39"/>
        </w:rPr>
      </w:pPr>
      <w:r w:rsidRPr="002A25E7">
        <w:rPr>
          <w:noProof/>
          <w:color w:val="362F39"/>
          <w:lang w:eastAsia="da-DK"/>
        </w:rPr>
        <w:lastRenderedPageBreak/>
        <w:drawing>
          <wp:inline distT="0" distB="0" distL="0" distR="0" wp14:anchorId="3109030D" wp14:editId="41C6D028">
            <wp:extent cx="5486400" cy="4712677"/>
            <wp:effectExtent l="0" t="0" r="0" b="1206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2A25E7">
        <w:rPr>
          <w:color w:val="362F39"/>
        </w:rPr>
        <w:br w:type="page"/>
      </w:r>
    </w:p>
    <w:p w:rsidR="00787278" w:rsidRDefault="00787278" w:rsidP="00787278">
      <w:pPr>
        <w:rPr>
          <w:color w:val="AFAF27"/>
        </w:rPr>
      </w:pPr>
    </w:p>
    <w:p w:rsidR="00787278" w:rsidRPr="002A25E7" w:rsidRDefault="00787278" w:rsidP="00787278">
      <w:pPr>
        <w:rPr>
          <w:color w:val="AFAF27"/>
        </w:rPr>
      </w:pPr>
      <w:r w:rsidRPr="00787278">
        <w:rPr>
          <w:color w:val="AFAF27"/>
          <w:highlight w:val="magenta"/>
        </w:rPr>
        <w:t>Side 5</w:t>
      </w:r>
    </w:p>
    <w:p w:rsidR="00787278" w:rsidRPr="002A25E7" w:rsidRDefault="00787278" w:rsidP="00787278">
      <w:pPr>
        <w:rPr>
          <w:color w:val="362F39"/>
        </w:rPr>
      </w:pPr>
    </w:p>
    <w:p w:rsidR="00787278" w:rsidRPr="009655FB" w:rsidRDefault="00787278" w:rsidP="00787278">
      <w:pPr>
        <w:rPr>
          <w:color w:val="AFAF27"/>
        </w:rPr>
      </w:pPr>
      <w:proofErr w:type="gramStart"/>
      <w:r w:rsidRPr="002A25E7">
        <w:rPr>
          <w:color w:val="362F39"/>
        </w:rPr>
        <w:t>EMNE</w:t>
      </w:r>
      <w:r>
        <w:rPr>
          <w:color w:val="AFAF27"/>
        </w:rPr>
        <w:t xml:space="preserve">  </w:t>
      </w:r>
      <w:r w:rsidRPr="009655FB">
        <w:rPr>
          <w:color w:val="AFAF27"/>
        </w:rPr>
        <w:t>_</w:t>
      </w:r>
      <w:proofErr w:type="gramEnd"/>
      <w:r w:rsidRPr="009655FB">
        <w:rPr>
          <w:color w:val="AFAF27"/>
        </w:rPr>
        <w:t>__________________________________________________</w:t>
      </w:r>
    </w:p>
    <w:p w:rsidR="00787278" w:rsidRPr="000B41CB" w:rsidRDefault="00787278" w:rsidP="00787278">
      <w:pPr>
        <w:rPr>
          <w:color w:val="AFAF27"/>
        </w:rPr>
      </w:pPr>
      <w:proofErr w:type="gramStart"/>
      <w:r w:rsidRPr="002A25E7">
        <w:rPr>
          <w:color w:val="362F39"/>
        </w:rPr>
        <w:t>DATO</w:t>
      </w:r>
      <w:r>
        <w:rPr>
          <w:color w:val="362F39"/>
        </w:rPr>
        <w:t xml:space="preserve">  </w:t>
      </w:r>
      <w:r w:rsidRPr="009655FB">
        <w:rPr>
          <w:color w:val="AFAF27"/>
        </w:rPr>
        <w:t>_</w:t>
      </w:r>
      <w:proofErr w:type="gramEnd"/>
      <w:r w:rsidRPr="009655FB">
        <w:rPr>
          <w:color w:val="AFAF27"/>
        </w:rPr>
        <w:t>_______________</w:t>
      </w:r>
    </w:p>
    <w:p w:rsidR="00787278" w:rsidRPr="002A25E7" w:rsidRDefault="00787278" w:rsidP="00787278">
      <w:pPr>
        <w:rPr>
          <w:color w:val="362F39"/>
        </w:rPr>
      </w:pPr>
      <w:r w:rsidRPr="002A25E7">
        <w:rPr>
          <w:noProof/>
          <w:color w:val="362F39"/>
          <w:lang w:eastAsia="da-DK"/>
        </w:rPr>
        <mc:AlternateContent>
          <mc:Choice Requires="wps">
            <w:drawing>
              <wp:anchor distT="0" distB="0" distL="114300" distR="114300" simplePos="0" relativeHeight="251677696" behindDoc="0" locked="0" layoutInCell="1" allowOverlap="1" wp14:anchorId="032C5E7C" wp14:editId="58316741">
                <wp:simplePos x="0" y="0"/>
                <wp:positionH relativeFrom="column">
                  <wp:posOffset>1958975</wp:posOffset>
                </wp:positionH>
                <wp:positionV relativeFrom="paragraph">
                  <wp:posOffset>7708265</wp:posOffset>
                </wp:positionV>
                <wp:extent cx="555625" cy="342900"/>
                <wp:effectExtent l="0" t="0" r="104775" b="63500"/>
                <wp:wrapNone/>
                <wp:docPr id="19" name="Lige pilforbindelse 19"/>
                <wp:cNvGraphicFramePr/>
                <a:graphic xmlns:a="http://schemas.openxmlformats.org/drawingml/2006/main">
                  <a:graphicData uri="http://schemas.microsoft.com/office/word/2010/wordprocessingShape">
                    <wps:wsp>
                      <wps:cNvCnPr/>
                      <wps:spPr>
                        <a:xfrm>
                          <a:off x="0" y="0"/>
                          <a:ext cx="555625" cy="342900"/>
                        </a:xfrm>
                        <a:prstGeom prst="straightConnector1">
                          <a:avLst/>
                        </a:prstGeom>
                        <a:ln w="19050" cmpd="sng">
                          <a:solidFill>
                            <a:srgbClr val="362F3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Lige pilforbindelse 19" o:spid="_x0000_s1026" type="#_x0000_t32" style="position:absolute;margin-left:154.25pt;margin-top:606.95pt;width:43.7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" strokecolor="#362f39" strokeweight="1.5pt">
                <v:stroke endarrow="open"/>
              </v:shape>
            </w:pict>
          </mc:Fallback>
        </mc:AlternateContent>
      </w:r>
      <w:r w:rsidRPr="002A25E7">
        <w:rPr>
          <w:noProof/>
          <w:color w:val="362F39"/>
          <w:lang w:eastAsia="da-DK"/>
        </w:rPr>
        <mc:AlternateContent>
          <mc:Choice Requires="wps">
            <w:drawing>
              <wp:anchor distT="0" distB="0" distL="114300" distR="114300" simplePos="0" relativeHeight="251676672" behindDoc="0" locked="0" layoutInCell="1" allowOverlap="1" wp14:anchorId="7A5308E5" wp14:editId="5E8939B1">
                <wp:simplePos x="0" y="0"/>
                <wp:positionH relativeFrom="column">
                  <wp:posOffset>1953895</wp:posOffset>
                </wp:positionH>
                <wp:positionV relativeFrom="paragraph">
                  <wp:posOffset>7136765</wp:posOffset>
                </wp:positionV>
                <wp:extent cx="560705" cy="41275"/>
                <wp:effectExtent l="0" t="101600" r="48895" b="85725"/>
                <wp:wrapNone/>
                <wp:docPr id="18" name="Lige pilforbindelse 18"/>
                <wp:cNvGraphicFramePr/>
                <a:graphic xmlns:a="http://schemas.openxmlformats.org/drawingml/2006/main">
                  <a:graphicData uri="http://schemas.microsoft.com/office/word/2010/wordprocessingShape">
                    <wps:wsp>
                      <wps:cNvCnPr/>
                      <wps:spPr>
                        <a:xfrm flipV="1">
                          <a:off x="0" y="0"/>
                          <a:ext cx="560705" cy="41275"/>
                        </a:xfrm>
                        <a:prstGeom prst="straightConnector1">
                          <a:avLst/>
                        </a:prstGeom>
                        <a:ln w="19050" cmpd="sng">
                          <a:solidFill>
                            <a:srgbClr val="362F3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8" o:spid="_x0000_s1026" type="#_x0000_t32" style="position:absolute;margin-left:153.85pt;margin-top:561.95pt;width:44.15pt;height:3.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" strokecolor="#362f39" strokeweight="1.5pt">
                <v:stroke endarrow="open"/>
              </v:shape>
            </w:pict>
          </mc:Fallback>
        </mc:AlternateContent>
      </w:r>
      <w:r w:rsidRPr="002A25E7">
        <w:rPr>
          <w:noProof/>
          <w:color w:val="362F39"/>
          <w:lang w:eastAsia="da-DK"/>
        </w:rPr>
        <mc:AlternateContent>
          <mc:Choice Requires="wps">
            <w:drawing>
              <wp:anchor distT="0" distB="0" distL="114300" distR="114300" simplePos="0" relativeHeight="251675648" behindDoc="0" locked="0" layoutInCell="1" allowOverlap="1" wp14:anchorId="517728EC" wp14:editId="6369B59B">
                <wp:simplePos x="0" y="0"/>
                <wp:positionH relativeFrom="column">
                  <wp:posOffset>1950720</wp:posOffset>
                </wp:positionH>
                <wp:positionV relativeFrom="paragraph">
                  <wp:posOffset>6336665</wp:posOffset>
                </wp:positionV>
                <wp:extent cx="563880" cy="228600"/>
                <wp:effectExtent l="0" t="76200" r="20320" b="25400"/>
                <wp:wrapNone/>
                <wp:docPr id="17" name="Lige pilforbindelse 17"/>
                <wp:cNvGraphicFramePr/>
                <a:graphic xmlns:a="http://schemas.openxmlformats.org/drawingml/2006/main">
                  <a:graphicData uri="http://schemas.microsoft.com/office/word/2010/wordprocessingShape">
                    <wps:wsp>
                      <wps:cNvCnPr/>
                      <wps:spPr>
                        <a:xfrm flipV="1">
                          <a:off x="0" y="0"/>
                          <a:ext cx="563880" cy="228600"/>
                        </a:xfrm>
                        <a:prstGeom prst="straightConnector1">
                          <a:avLst/>
                        </a:prstGeom>
                        <a:ln w="19050" cmpd="sng">
                          <a:solidFill>
                            <a:srgbClr val="362F3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7" o:spid="_x0000_s1026" type="#_x0000_t32" style="position:absolute;margin-left:153.6pt;margin-top:498.95pt;width:44.4pt;height:1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" strokecolor="#362f39" strokeweight="1.5pt">
                <v:stroke endarrow="open"/>
              </v:shape>
            </w:pict>
          </mc:Fallback>
        </mc:AlternateContent>
      </w:r>
      <w:r w:rsidRPr="002A25E7">
        <w:rPr>
          <w:noProof/>
          <w:color w:val="362F39"/>
          <w:lang w:eastAsia="da-DK"/>
        </w:rPr>
        <mc:AlternateContent>
          <mc:Choice Requires="wps">
            <w:drawing>
              <wp:anchor distT="0" distB="0" distL="114300" distR="114300" simplePos="0" relativeHeight="251674624" behindDoc="0" locked="0" layoutInCell="1" allowOverlap="1" wp14:anchorId="6968ED46" wp14:editId="79637AD5">
                <wp:simplePos x="0" y="0"/>
                <wp:positionH relativeFrom="column">
                  <wp:posOffset>1950720</wp:posOffset>
                </wp:positionH>
                <wp:positionV relativeFrom="paragraph">
                  <wp:posOffset>4482465</wp:posOffset>
                </wp:positionV>
                <wp:extent cx="563880" cy="139700"/>
                <wp:effectExtent l="0" t="0" r="71120" b="114300"/>
                <wp:wrapNone/>
                <wp:docPr id="16" name="Lige pilforbindelse 16"/>
                <wp:cNvGraphicFramePr/>
                <a:graphic xmlns:a="http://schemas.openxmlformats.org/drawingml/2006/main">
                  <a:graphicData uri="http://schemas.microsoft.com/office/word/2010/wordprocessingShape">
                    <wps:wsp>
                      <wps:cNvCnPr/>
                      <wps:spPr>
                        <a:xfrm>
                          <a:off x="0" y="0"/>
                          <a:ext cx="563880" cy="139700"/>
                        </a:xfrm>
                        <a:prstGeom prst="straightConnector1">
                          <a:avLst/>
                        </a:prstGeom>
                        <a:ln w="19050" cmpd="sng">
                          <a:solidFill>
                            <a:srgbClr val="362F3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6" o:spid="_x0000_s1026" type="#_x0000_t32" style="position:absolute;margin-left:153.6pt;margin-top:352.95pt;width:44.4pt;height: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" strokecolor="#362f39" strokeweight="1.5pt">
                <v:stroke endarrow="open"/>
              </v:shape>
            </w:pict>
          </mc:Fallback>
        </mc:AlternateContent>
      </w:r>
      <w:r w:rsidRPr="002A25E7">
        <w:rPr>
          <w:noProof/>
          <w:color w:val="362F39"/>
          <w:lang w:eastAsia="da-DK"/>
        </w:rPr>
        <mc:AlternateContent>
          <mc:Choice Requires="wps">
            <w:drawing>
              <wp:anchor distT="0" distB="0" distL="114300" distR="114300" simplePos="0" relativeHeight="251673600" behindDoc="0" locked="0" layoutInCell="1" allowOverlap="1" wp14:anchorId="786C2680" wp14:editId="680DF6B5">
                <wp:simplePos x="0" y="0"/>
                <wp:positionH relativeFrom="column">
                  <wp:posOffset>1950720</wp:posOffset>
                </wp:positionH>
                <wp:positionV relativeFrom="paragraph">
                  <wp:posOffset>3707765</wp:posOffset>
                </wp:positionV>
                <wp:extent cx="563880" cy="269875"/>
                <wp:effectExtent l="0" t="50800" r="71120" b="34925"/>
                <wp:wrapNone/>
                <wp:docPr id="15" name="Lige pilforbindelse 15"/>
                <wp:cNvGraphicFramePr/>
                <a:graphic xmlns:a="http://schemas.openxmlformats.org/drawingml/2006/main">
                  <a:graphicData uri="http://schemas.microsoft.com/office/word/2010/wordprocessingShape">
                    <wps:wsp>
                      <wps:cNvCnPr/>
                      <wps:spPr>
                        <a:xfrm flipV="1">
                          <a:off x="0" y="0"/>
                          <a:ext cx="563880" cy="269875"/>
                        </a:xfrm>
                        <a:prstGeom prst="straightConnector1">
                          <a:avLst/>
                        </a:prstGeom>
                        <a:ln w="19050" cmpd="sng">
                          <a:solidFill>
                            <a:srgbClr val="362F3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5" o:spid="_x0000_s1026" type="#_x0000_t32" style="position:absolute;margin-left:153.6pt;margin-top:291.95pt;width:44.4pt;height:21.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" strokecolor="#362f39" strokeweight="1.5pt">
                <v:stroke endarrow="open"/>
              </v:shape>
            </w:pict>
          </mc:Fallback>
        </mc:AlternateContent>
      </w:r>
      <w:r w:rsidRPr="002A25E7">
        <w:rPr>
          <w:noProof/>
          <w:color w:val="362F39"/>
          <w:lang w:eastAsia="da-DK"/>
        </w:rPr>
        <mc:AlternateContent>
          <mc:Choice Requires="wps">
            <w:drawing>
              <wp:anchor distT="0" distB="0" distL="114300" distR="114300" simplePos="0" relativeHeight="251691008" behindDoc="0" locked="0" layoutInCell="1" allowOverlap="1" wp14:anchorId="7ABE617B" wp14:editId="74AEA2D1">
                <wp:simplePos x="0" y="0"/>
                <wp:positionH relativeFrom="column">
                  <wp:posOffset>2759075</wp:posOffset>
                </wp:positionH>
                <wp:positionV relativeFrom="paragraph">
                  <wp:posOffset>7706360</wp:posOffset>
                </wp:positionV>
                <wp:extent cx="898525" cy="284480"/>
                <wp:effectExtent l="0" t="0" r="0" b="0"/>
                <wp:wrapNone/>
                <wp:docPr id="36" name="Tekstboks 36"/>
                <wp:cNvGraphicFramePr/>
                <a:graphic xmlns:a="http://schemas.openxmlformats.org/drawingml/2006/main">
                  <a:graphicData uri="http://schemas.microsoft.com/office/word/2010/wordprocessingShape">
                    <wps:wsp>
                      <wps:cNvSpPr txBox="1"/>
                      <wps:spPr>
                        <a:xfrm>
                          <a:off x="0" y="0"/>
                          <a:ext cx="898525" cy="284480"/>
                        </a:xfrm>
                        <a:prstGeom prst="rect">
                          <a:avLst/>
                        </a:prstGeom>
                        <a:solidFill>
                          <a:sysClr val="window" lastClr="FFFFFF"/>
                        </a:solidFill>
                        <a:ln w="6350">
                          <a:noFill/>
                        </a:ln>
                        <a:effectLst/>
                      </wps:spPr>
                      <wps:txbx>
                        <w:txbxContent>
                          <w:p w:rsidR="00787278" w:rsidRDefault="00787278" w:rsidP="00787278">
                            <w:r>
                              <w:t>Eksempel</w:t>
                            </w:r>
                            <w:r>
                              <w:rPr>
                                <w:noProof/>
                                <w:lang w:eastAsia="da-DK"/>
                              </w:rPr>
                              <w:drawing>
                                <wp:inline distT="0" distB="0" distL="0" distR="0" wp14:anchorId="237AB3B9" wp14:editId="354D7DA6">
                                  <wp:extent cx="1342390" cy="249889"/>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2498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36" o:spid="_x0000_s1026" type="#_x0000_t202" style="position:absolute;margin-left:217.25pt;margin-top:606.8pt;width:70.75pt;height:2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" fillcolor="window" stroked="f" strokeweight=".5pt">
                <v:textbox>
                  <w:txbxContent>
                    <w:p w:rsidR="00787278" w:rsidRDefault="00787278" w:rsidP="00787278">
                      <w:r>
                        <w:t>Eksempel</w:t>
                      </w:r>
                      <w:r>
                        <w:rPr>
                          <w:noProof/>
                          <w:lang w:eastAsia="da-DK"/>
                        </w:rPr>
                        <w:drawing>
                          <wp:inline distT="0" distB="0" distL="0" distR="0" wp14:anchorId="237AB3B9" wp14:editId="354D7DA6">
                            <wp:extent cx="1342390" cy="249889"/>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2390" cy="249889"/>
                                    </a:xfrm>
                                    <a:prstGeom prst="rect">
                                      <a:avLst/>
                                    </a:prstGeom>
                                    <a:noFill/>
                                    <a:ln>
                                      <a:noFill/>
                                    </a:ln>
                                  </pic:spPr>
                                </pic:pic>
                              </a:graphicData>
                            </a:graphic>
                          </wp:inline>
                        </w:drawing>
                      </w:r>
                    </w:p>
                  </w:txbxContent>
                </v:textbox>
              </v:shape>
            </w:pict>
          </mc:Fallback>
        </mc:AlternateContent>
      </w:r>
      <w:r w:rsidRPr="002A25E7">
        <w:rPr>
          <w:noProof/>
          <w:color w:val="362F39"/>
          <w:lang w:eastAsia="da-DK"/>
        </w:rPr>
        <mc:AlternateContent>
          <mc:Choice Requires="wps">
            <w:drawing>
              <wp:anchor distT="0" distB="0" distL="114300" distR="114300" simplePos="0" relativeHeight="251687936" behindDoc="0" locked="0" layoutInCell="1" allowOverlap="1" wp14:anchorId="6AA924EF" wp14:editId="75FACC26">
                <wp:simplePos x="0" y="0"/>
                <wp:positionH relativeFrom="column">
                  <wp:posOffset>2759075</wp:posOffset>
                </wp:positionH>
                <wp:positionV relativeFrom="paragraph">
                  <wp:posOffset>6736080</wp:posOffset>
                </wp:positionV>
                <wp:extent cx="898525" cy="284480"/>
                <wp:effectExtent l="0" t="0" r="0" b="0"/>
                <wp:wrapNone/>
                <wp:docPr id="30" name="Tekstboks 30"/>
                <wp:cNvGraphicFramePr/>
                <a:graphic xmlns:a="http://schemas.openxmlformats.org/drawingml/2006/main">
                  <a:graphicData uri="http://schemas.microsoft.com/office/word/2010/wordprocessingShape">
                    <wps:wsp>
                      <wps:cNvSpPr txBox="1"/>
                      <wps:spPr>
                        <a:xfrm>
                          <a:off x="0" y="0"/>
                          <a:ext cx="898525" cy="284480"/>
                        </a:xfrm>
                        <a:prstGeom prst="rect">
                          <a:avLst/>
                        </a:prstGeom>
                        <a:solidFill>
                          <a:sysClr val="window" lastClr="FFFFFF"/>
                        </a:solidFill>
                        <a:ln w="6350">
                          <a:noFill/>
                        </a:ln>
                        <a:effectLst/>
                      </wps:spPr>
                      <wps:txbx>
                        <w:txbxContent>
                          <w:p w:rsidR="00787278" w:rsidRDefault="00787278" w:rsidP="00787278">
                            <w:r>
                              <w:t>Bruges 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30" o:spid="_x0000_s1027" type="#_x0000_t202" style="position:absolute;margin-left:217.25pt;margin-top:530.4pt;width:70.75pt;height:2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" fillcolor="window" stroked="f" strokeweight=".5pt">
                <v:textbox>
                  <w:txbxContent>
                    <w:p w:rsidR="00787278" w:rsidRDefault="00787278" w:rsidP="00787278">
                      <w:r>
                        <w:t>Bruges til</w:t>
                      </w:r>
                    </w:p>
                  </w:txbxContent>
                </v:textbox>
              </v:shape>
            </w:pict>
          </mc:Fallback>
        </mc:AlternateContent>
      </w:r>
      <w:r w:rsidRPr="002A25E7">
        <w:rPr>
          <w:noProof/>
          <w:color w:val="362F39"/>
          <w:lang w:eastAsia="da-DK"/>
        </w:rPr>
        <mc:AlternateContent>
          <mc:Choice Requires="wps">
            <w:drawing>
              <wp:anchor distT="0" distB="0" distL="114300" distR="114300" simplePos="0" relativeHeight="251692032" behindDoc="0" locked="0" layoutInCell="1" allowOverlap="1" wp14:anchorId="3176BA27" wp14:editId="32D036D2">
                <wp:simplePos x="0" y="0"/>
                <wp:positionH relativeFrom="column">
                  <wp:posOffset>2759075</wp:posOffset>
                </wp:positionH>
                <wp:positionV relativeFrom="paragraph">
                  <wp:posOffset>5821680</wp:posOffset>
                </wp:positionV>
                <wp:extent cx="898525" cy="284480"/>
                <wp:effectExtent l="0" t="0" r="0" b="0"/>
                <wp:wrapNone/>
                <wp:docPr id="41" name="Tekstboks 41"/>
                <wp:cNvGraphicFramePr/>
                <a:graphic xmlns:a="http://schemas.openxmlformats.org/drawingml/2006/main">
                  <a:graphicData uri="http://schemas.microsoft.com/office/word/2010/wordprocessingShape">
                    <wps:wsp>
                      <wps:cNvSpPr txBox="1"/>
                      <wps:spPr>
                        <a:xfrm>
                          <a:off x="0" y="0"/>
                          <a:ext cx="89852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7278" w:rsidRDefault="00787278" w:rsidP="00787278">
                            <w:r>
                              <w:t xml:space="preserve">Forklaring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41" o:spid="_x0000_s1028" type="#_x0000_t202" style="position:absolute;margin-left:217.25pt;margin-top:458.4pt;width:70.75pt;height:2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" fillcolor="white [3201]" stroked="f" strokeweight=".5pt">
                <v:textbox>
                  <w:txbxContent>
                    <w:p w:rsidR="00787278" w:rsidRDefault="00787278" w:rsidP="00787278">
                      <w:r>
                        <w:t xml:space="preserve">Forklaring </w:t>
                      </w:r>
                    </w:p>
                  </w:txbxContent>
                </v:textbox>
              </v:shape>
            </w:pict>
          </mc:Fallback>
        </mc:AlternateContent>
      </w:r>
      <w:r w:rsidRPr="002A25E7">
        <w:rPr>
          <w:noProof/>
          <w:color w:val="362F39"/>
          <w:lang w:eastAsia="da-DK"/>
        </w:rPr>
        <mc:AlternateContent>
          <mc:Choice Requires="wps">
            <w:drawing>
              <wp:anchor distT="0" distB="0" distL="114300" distR="114300" simplePos="0" relativeHeight="251689984" behindDoc="0" locked="0" layoutInCell="1" allowOverlap="1" wp14:anchorId="78D3E928" wp14:editId="74A49FAF">
                <wp:simplePos x="0" y="0"/>
                <wp:positionH relativeFrom="column">
                  <wp:posOffset>2759075</wp:posOffset>
                </wp:positionH>
                <wp:positionV relativeFrom="paragraph">
                  <wp:posOffset>5021580</wp:posOffset>
                </wp:positionV>
                <wp:extent cx="898525" cy="284480"/>
                <wp:effectExtent l="0" t="0" r="0" b="0"/>
                <wp:wrapNone/>
                <wp:docPr id="33" name="Tekstboks 33"/>
                <wp:cNvGraphicFramePr/>
                <a:graphic xmlns:a="http://schemas.openxmlformats.org/drawingml/2006/main">
                  <a:graphicData uri="http://schemas.microsoft.com/office/word/2010/wordprocessingShape">
                    <wps:wsp>
                      <wps:cNvSpPr txBox="1"/>
                      <wps:spPr>
                        <a:xfrm>
                          <a:off x="0" y="0"/>
                          <a:ext cx="898525" cy="284480"/>
                        </a:xfrm>
                        <a:prstGeom prst="rect">
                          <a:avLst/>
                        </a:prstGeom>
                        <a:solidFill>
                          <a:sysClr val="window" lastClr="FFFFFF"/>
                        </a:solidFill>
                        <a:ln w="6350">
                          <a:noFill/>
                        </a:ln>
                        <a:effectLst/>
                      </wps:spPr>
                      <wps:txbx>
                        <w:txbxContent>
                          <w:p w:rsidR="00787278" w:rsidRDefault="00787278" w:rsidP="00787278">
                            <w:r>
                              <w:t>Eksempel</w:t>
                            </w:r>
                            <w:r>
                              <w:rPr>
                                <w:noProof/>
                                <w:lang w:eastAsia="da-DK"/>
                              </w:rPr>
                              <w:drawing>
                                <wp:inline distT="0" distB="0" distL="0" distR="0" wp14:anchorId="7510CD62" wp14:editId="20A4285B">
                                  <wp:extent cx="1342390" cy="249889"/>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2498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33" o:spid="_x0000_s1029" type="#_x0000_t202" style="position:absolute;margin-left:217.25pt;margin-top:395.4pt;width:70.75pt;height:2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" fillcolor="window" stroked="f" strokeweight=".5pt">
                <v:textbox>
                  <w:txbxContent>
                    <w:p w:rsidR="00787278" w:rsidRDefault="00787278" w:rsidP="00787278">
                      <w:r>
                        <w:t>Eksempel</w:t>
                      </w:r>
                      <w:r>
                        <w:rPr>
                          <w:noProof/>
                          <w:lang w:eastAsia="da-DK"/>
                        </w:rPr>
                        <w:drawing>
                          <wp:inline distT="0" distB="0" distL="0" distR="0" wp14:anchorId="7510CD62" wp14:editId="20A4285B">
                            <wp:extent cx="1342390" cy="249889"/>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2390" cy="249889"/>
                                    </a:xfrm>
                                    <a:prstGeom prst="rect">
                                      <a:avLst/>
                                    </a:prstGeom>
                                    <a:noFill/>
                                    <a:ln>
                                      <a:noFill/>
                                    </a:ln>
                                  </pic:spPr>
                                </pic:pic>
                              </a:graphicData>
                            </a:graphic>
                          </wp:inline>
                        </w:drawing>
                      </w:r>
                    </w:p>
                  </w:txbxContent>
                </v:textbox>
              </v:shape>
            </w:pict>
          </mc:Fallback>
        </mc:AlternateContent>
      </w:r>
      <w:r w:rsidRPr="002A25E7">
        <w:rPr>
          <w:noProof/>
          <w:color w:val="362F39"/>
          <w:lang w:eastAsia="da-DK"/>
        </w:rPr>
        <mc:AlternateContent>
          <mc:Choice Requires="wps">
            <w:drawing>
              <wp:anchor distT="0" distB="0" distL="114300" distR="114300" simplePos="0" relativeHeight="251681792" behindDoc="0" locked="0" layoutInCell="1" allowOverlap="1" wp14:anchorId="6A8EFC06" wp14:editId="0A677156">
                <wp:simplePos x="0" y="0"/>
                <wp:positionH relativeFrom="column">
                  <wp:posOffset>2759075</wp:posOffset>
                </wp:positionH>
                <wp:positionV relativeFrom="paragraph">
                  <wp:posOffset>276860</wp:posOffset>
                </wp:positionV>
                <wp:extent cx="898525" cy="284480"/>
                <wp:effectExtent l="0" t="0" r="0" b="0"/>
                <wp:wrapNone/>
                <wp:docPr id="23" name="Tekstboks 23"/>
                <wp:cNvGraphicFramePr/>
                <a:graphic xmlns:a="http://schemas.openxmlformats.org/drawingml/2006/main">
                  <a:graphicData uri="http://schemas.microsoft.com/office/word/2010/wordprocessingShape">
                    <wps:wsp>
                      <wps:cNvSpPr txBox="1"/>
                      <wps:spPr>
                        <a:xfrm>
                          <a:off x="0" y="0"/>
                          <a:ext cx="89852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7278" w:rsidRPr="002A25E7" w:rsidRDefault="00787278" w:rsidP="00787278">
                            <w:r w:rsidRPr="002A25E7">
                              <w:t xml:space="preserve">Forklaring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23" o:spid="_x0000_s1030" type="#_x0000_t202" style="position:absolute;margin-left:217.25pt;margin-top:21.8pt;width:70.75pt;height:2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" fillcolor="white [3201]" stroked="f" strokeweight=".5pt">
                <v:textbox>
                  <w:txbxContent>
                    <w:p w:rsidR="00787278" w:rsidRPr="002A25E7" w:rsidRDefault="00787278" w:rsidP="00787278">
                      <w:r w:rsidRPr="002A25E7">
                        <w:t xml:space="preserve">Forklaring </w:t>
                      </w:r>
                    </w:p>
                  </w:txbxContent>
                </v:textbox>
              </v:shape>
            </w:pict>
          </mc:Fallback>
        </mc:AlternateContent>
      </w:r>
      <w:r w:rsidRPr="002A25E7">
        <w:rPr>
          <w:noProof/>
          <w:color w:val="362F39"/>
          <w:lang w:eastAsia="da-DK"/>
        </w:rPr>
        <mc:AlternateContent>
          <mc:Choice Requires="wps">
            <w:drawing>
              <wp:anchor distT="0" distB="0" distL="114300" distR="114300" simplePos="0" relativeHeight="251682816" behindDoc="0" locked="0" layoutInCell="1" allowOverlap="1" wp14:anchorId="3D73AD16" wp14:editId="19C3EB5A">
                <wp:simplePos x="0" y="0"/>
                <wp:positionH relativeFrom="column">
                  <wp:posOffset>2759075</wp:posOffset>
                </wp:positionH>
                <wp:positionV relativeFrom="paragraph">
                  <wp:posOffset>1249680</wp:posOffset>
                </wp:positionV>
                <wp:extent cx="898525" cy="284480"/>
                <wp:effectExtent l="0" t="0" r="0" b="0"/>
                <wp:wrapNone/>
                <wp:docPr id="24" name="Tekstboks 24"/>
                <wp:cNvGraphicFramePr/>
                <a:graphic xmlns:a="http://schemas.openxmlformats.org/drawingml/2006/main">
                  <a:graphicData uri="http://schemas.microsoft.com/office/word/2010/wordprocessingShape">
                    <wps:wsp>
                      <wps:cNvSpPr txBox="1"/>
                      <wps:spPr>
                        <a:xfrm>
                          <a:off x="0" y="0"/>
                          <a:ext cx="89852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7278" w:rsidRPr="002A25E7" w:rsidRDefault="00787278" w:rsidP="00787278">
                            <w:r w:rsidRPr="002A25E7">
                              <w:t>Bruges 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24" o:spid="_x0000_s1031" type="#_x0000_t202" style="position:absolute;margin-left:217.25pt;margin-top:98.4pt;width:70.75pt;height:2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" fillcolor="white [3201]" stroked="f" strokeweight=".5pt">
                <v:textbox>
                  <w:txbxContent>
                    <w:p w:rsidR="00787278" w:rsidRPr="002A25E7" w:rsidRDefault="00787278" w:rsidP="00787278">
                      <w:r w:rsidRPr="002A25E7">
                        <w:t>Bruges til</w:t>
                      </w:r>
                    </w:p>
                  </w:txbxContent>
                </v:textbox>
              </v:shape>
            </w:pict>
          </mc:Fallback>
        </mc:AlternateContent>
      </w:r>
      <w:r w:rsidRPr="002A25E7">
        <w:rPr>
          <w:noProof/>
          <w:color w:val="362F39"/>
          <w:lang w:eastAsia="da-DK"/>
        </w:rPr>
        <mc:AlternateContent>
          <mc:Choice Requires="wps">
            <w:drawing>
              <wp:anchor distT="0" distB="0" distL="114300" distR="114300" simplePos="0" relativeHeight="251683840" behindDoc="0" locked="0" layoutInCell="1" allowOverlap="1" wp14:anchorId="0C28A4AE" wp14:editId="0E42578B">
                <wp:simplePos x="0" y="0"/>
                <wp:positionH relativeFrom="column">
                  <wp:posOffset>2759075</wp:posOffset>
                </wp:positionH>
                <wp:positionV relativeFrom="paragraph">
                  <wp:posOffset>2164080</wp:posOffset>
                </wp:positionV>
                <wp:extent cx="898525" cy="284480"/>
                <wp:effectExtent l="0" t="0" r="0" b="0"/>
                <wp:wrapNone/>
                <wp:docPr id="25" name="Tekstboks 25"/>
                <wp:cNvGraphicFramePr/>
                <a:graphic xmlns:a="http://schemas.openxmlformats.org/drawingml/2006/main">
                  <a:graphicData uri="http://schemas.microsoft.com/office/word/2010/wordprocessingShape">
                    <wps:wsp>
                      <wps:cNvSpPr txBox="1"/>
                      <wps:spPr>
                        <a:xfrm>
                          <a:off x="0" y="0"/>
                          <a:ext cx="89852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7278" w:rsidRPr="00521411" w:rsidRDefault="00787278" w:rsidP="00787278">
                            <w:r w:rsidRPr="00521411">
                              <w:t>Eksempel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25" o:spid="_x0000_s1032" type="#_x0000_t202" style="position:absolute;margin-left:217.25pt;margin-top:170.4pt;width:70.75pt;height:2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" fillcolor="white [3201]" stroked="f" strokeweight=".5pt">
                <v:textbox>
                  <w:txbxContent>
                    <w:p w:rsidR="00787278" w:rsidRPr="00521411" w:rsidRDefault="00787278" w:rsidP="00787278">
                      <w:r w:rsidRPr="00521411">
                        <w:t>Eksempel</w:t>
                      </w:r>
                    </w:p>
                  </w:txbxContent>
                </v:textbox>
              </v:shape>
            </w:pict>
          </mc:Fallback>
        </mc:AlternateContent>
      </w:r>
      <w:r w:rsidRPr="002A25E7">
        <w:rPr>
          <w:noProof/>
          <w:color w:val="362F39"/>
          <w:lang w:eastAsia="da-DK"/>
        </w:rPr>
        <mc:AlternateContent>
          <mc:Choice Requires="wps">
            <w:drawing>
              <wp:anchor distT="0" distB="0" distL="114300" distR="114300" simplePos="0" relativeHeight="251685888" behindDoc="0" locked="0" layoutInCell="1" allowOverlap="1" wp14:anchorId="2225290B" wp14:editId="06A451A8">
                <wp:simplePos x="0" y="0"/>
                <wp:positionH relativeFrom="column">
                  <wp:posOffset>2759075</wp:posOffset>
                </wp:positionH>
                <wp:positionV relativeFrom="paragraph">
                  <wp:posOffset>3248660</wp:posOffset>
                </wp:positionV>
                <wp:extent cx="898525" cy="284480"/>
                <wp:effectExtent l="0" t="0" r="0" b="0"/>
                <wp:wrapNone/>
                <wp:docPr id="27" name="Tekstboks 27"/>
                <wp:cNvGraphicFramePr/>
                <a:graphic xmlns:a="http://schemas.openxmlformats.org/drawingml/2006/main">
                  <a:graphicData uri="http://schemas.microsoft.com/office/word/2010/wordprocessingShape">
                    <wps:wsp>
                      <wps:cNvSpPr txBox="1"/>
                      <wps:spPr>
                        <a:xfrm>
                          <a:off x="0" y="0"/>
                          <a:ext cx="898525" cy="284480"/>
                        </a:xfrm>
                        <a:prstGeom prst="rect">
                          <a:avLst/>
                        </a:prstGeom>
                        <a:solidFill>
                          <a:sysClr val="window" lastClr="FFFFFF"/>
                        </a:solidFill>
                        <a:ln w="6350">
                          <a:noFill/>
                        </a:ln>
                        <a:effectLst/>
                      </wps:spPr>
                      <wps:txbx>
                        <w:txbxContent>
                          <w:p w:rsidR="00787278" w:rsidRDefault="00787278" w:rsidP="00787278">
                            <w:r>
                              <w:t xml:space="preserve">Forklaring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27" o:spid="_x0000_s1033" type="#_x0000_t202" style="position:absolute;margin-left:217.25pt;margin-top:255.8pt;width:70.75pt;height:2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" fillcolor="window" stroked="f" strokeweight=".5pt">
                <v:textbox>
                  <w:txbxContent>
                    <w:p w:rsidR="00787278" w:rsidRDefault="00787278" w:rsidP="00787278">
                      <w:r>
                        <w:t xml:space="preserve">Forklaring </w:t>
                      </w:r>
                    </w:p>
                  </w:txbxContent>
                </v:textbox>
              </v:shape>
            </w:pict>
          </mc:Fallback>
        </mc:AlternateContent>
      </w:r>
      <w:r w:rsidRPr="002A25E7">
        <w:rPr>
          <w:noProof/>
          <w:color w:val="362F39"/>
          <w:lang w:eastAsia="da-DK"/>
        </w:rPr>
        <mc:AlternateContent>
          <mc:Choice Requires="wps">
            <w:drawing>
              <wp:anchor distT="0" distB="0" distL="114300" distR="114300" simplePos="0" relativeHeight="251688960" behindDoc="0" locked="0" layoutInCell="1" allowOverlap="1" wp14:anchorId="68DD5885" wp14:editId="0E99D2E4">
                <wp:simplePos x="0" y="0"/>
                <wp:positionH relativeFrom="column">
                  <wp:posOffset>2759075</wp:posOffset>
                </wp:positionH>
                <wp:positionV relativeFrom="paragraph">
                  <wp:posOffset>4163060</wp:posOffset>
                </wp:positionV>
                <wp:extent cx="898525" cy="284480"/>
                <wp:effectExtent l="0" t="0" r="0" b="0"/>
                <wp:wrapNone/>
                <wp:docPr id="31" name="Tekstboks 31"/>
                <wp:cNvGraphicFramePr/>
                <a:graphic xmlns:a="http://schemas.openxmlformats.org/drawingml/2006/main">
                  <a:graphicData uri="http://schemas.microsoft.com/office/word/2010/wordprocessingShape">
                    <wps:wsp>
                      <wps:cNvSpPr txBox="1"/>
                      <wps:spPr>
                        <a:xfrm>
                          <a:off x="0" y="0"/>
                          <a:ext cx="898525" cy="284480"/>
                        </a:xfrm>
                        <a:prstGeom prst="rect">
                          <a:avLst/>
                        </a:prstGeom>
                        <a:solidFill>
                          <a:sysClr val="window" lastClr="FFFFFF"/>
                        </a:solidFill>
                        <a:ln w="6350">
                          <a:noFill/>
                        </a:ln>
                        <a:effectLst/>
                      </wps:spPr>
                      <wps:txbx>
                        <w:txbxContent>
                          <w:p w:rsidR="00787278" w:rsidRDefault="00787278" w:rsidP="00787278">
                            <w:r>
                              <w:t>Bruges til</w:t>
                            </w:r>
                            <w:r>
                              <w:rPr>
                                <w:noProof/>
                                <w:lang w:eastAsia="da-DK"/>
                              </w:rPr>
                              <w:drawing>
                                <wp:inline distT="0" distB="0" distL="0" distR="0" wp14:anchorId="7DF2266A" wp14:editId="4DB8AACB">
                                  <wp:extent cx="1247140" cy="232158"/>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7140" cy="232158"/>
                                          </a:xfrm>
                                          <a:prstGeom prst="rect">
                                            <a:avLst/>
                                          </a:prstGeom>
                                          <a:noFill/>
                                          <a:ln>
                                            <a:noFill/>
                                          </a:ln>
                                        </pic:spPr>
                                      </pic:pic>
                                    </a:graphicData>
                                  </a:graphic>
                                </wp:inline>
                              </w:drawing>
                            </w:r>
                            <w:r>
                              <w:t xml:space="preserve">ruges til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31" o:spid="_x0000_s1034" type="#_x0000_t202" style="position:absolute;margin-left:217.25pt;margin-top:327.8pt;width:70.75pt;height:2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" fillcolor="window" stroked="f" strokeweight=".5pt">
                <v:textbox>
                  <w:txbxContent>
                    <w:p w:rsidR="00787278" w:rsidRDefault="00787278" w:rsidP="00787278">
                      <w:r>
                        <w:t>Bruges til</w:t>
                      </w:r>
                      <w:r>
                        <w:rPr>
                          <w:noProof/>
                          <w:lang w:eastAsia="da-DK"/>
                        </w:rPr>
                        <w:drawing>
                          <wp:inline distT="0" distB="0" distL="0" distR="0" wp14:anchorId="7DF2266A" wp14:editId="4DB8AACB">
                            <wp:extent cx="1247140" cy="232158"/>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7140" cy="232158"/>
                                    </a:xfrm>
                                    <a:prstGeom prst="rect">
                                      <a:avLst/>
                                    </a:prstGeom>
                                    <a:noFill/>
                                    <a:ln>
                                      <a:noFill/>
                                    </a:ln>
                                  </pic:spPr>
                                </pic:pic>
                              </a:graphicData>
                            </a:graphic>
                          </wp:inline>
                        </w:drawing>
                      </w:r>
                      <w:r>
                        <w:t xml:space="preserve">ruges til </w:t>
                      </w:r>
                    </w:p>
                  </w:txbxContent>
                </v:textbox>
              </v:shape>
            </w:pict>
          </mc:Fallback>
        </mc:AlternateContent>
      </w:r>
      <w:r w:rsidRPr="002A25E7">
        <w:rPr>
          <w:noProof/>
          <w:color w:val="362F39"/>
          <w:lang w:eastAsia="da-DK"/>
        </w:rPr>
        <mc:AlternateContent>
          <mc:Choice Requires="wps">
            <w:drawing>
              <wp:anchor distT="0" distB="0" distL="114300" distR="114300" simplePos="0" relativeHeight="251672576" behindDoc="0" locked="0" layoutInCell="1" allowOverlap="1" wp14:anchorId="3E3C2FDF" wp14:editId="26055CF3">
                <wp:simplePos x="0" y="0"/>
                <wp:positionH relativeFrom="column">
                  <wp:posOffset>1953895</wp:posOffset>
                </wp:positionH>
                <wp:positionV relativeFrom="paragraph">
                  <wp:posOffset>2009140</wp:posOffset>
                </wp:positionV>
                <wp:extent cx="560705" cy="439420"/>
                <wp:effectExtent l="0" t="0" r="99695" b="68580"/>
                <wp:wrapNone/>
                <wp:docPr id="14" name="Lige pilforbindelse 14"/>
                <wp:cNvGraphicFramePr/>
                <a:graphic xmlns:a="http://schemas.openxmlformats.org/drawingml/2006/main">
                  <a:graphicData uri="http://schemas.microsoft.com/office/word/2010/wordprocessingShape">
                    <wps:wsp>
                      <wps:cNvCnPr/>
                      <wps:spPr>
                        <a:xfrm>
                          <a:off x="0" y="0"/>
                          <a:ext cx="560705" cy="439420"/>
                        </a:xfrm>
                        <a:prstGeom prst="straightConnector1">
                          <a:avLst/>
                        </a:prstGeom>
                        <a:ln w="19050" cmpd="sng">
                          <a:solidFill>
                            <a:srgbClr val="362F3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4" o:spid="_x0000_s1026" type="#_x0000_t32" style="position:absolute;margin-left:153.85pt;margin-top:158.2pt;width:44.15pt;height:3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" strokecolor="#362f39" strokeweight="1.5pt">
                <v:stroke endarrow="open"/>
              </v:shape>
            </w:pict>
          </mc:Fallback>
        </mc:AlternateContent>
      </w:r>
      <w:r w:rsidRPr="002A25E7">
        <w:rPr>
          <w:noProof/>
          <w:color w:val="362F39"/>
          <w:lang w:eastAsia="da-DK"/>
        </w:rPr>
        <mc:AlternateContent>
          <mc:Choice Requires="wps">
            <w:drawing>
              <wp:anchor distT="0" distB="0" distL="114300" distR="114300" simplePos="0" relativeHeight="251671552" behindDoc="0" locked="0" layoutInCell="1" allowOverlap="1" wp14:anchorId="36CB8F13" wp14:editId="3A3C999B">
                <wp:simplePos x="0" y="0"/>
                <wp:positionH relativeFrom="column">
                  <wp:posOffset>1953895</wp:posOffset>
                </wp:positionH>
                <wp:positionV relativeFrom="paragraph">
                  <wp:posOffset>1534160</wp:posOffset>
                </wp:positionV>
                <wp:extent cx="560705" cy="12700"/>
                <wp:effectExtent l="0" t="101600" r="23495" b="114300"/>
                <wp:wrapNone/>
                <wp:docPr id="13" name="Lige pilforbindelse 13"/>
                <wp:cNvGraphicFramePr/>
                <a:graphic xmlns:a="http://schemas.openxmlformats.org/drawingml/2006/main">
                  <a:graphicData uri="http://schemas.microsoft.com/office/word/2010/wordprocessingShape">
                    <wps:wsp>
                      <wps:cNvCnPr/>
                      <wps:spPr>
                        <a:xfrm flipV="1">
                          <a:off x="0" y="0"/>
                          <a:ext cx="560705" cy="12700"/>
                        </a:xfrm>
                        <a:prstGeom prst="straightConnector1">
                          <a:avLst/>
                        </a:prstGeom>
                        <a:ln w="19050" cmpd="sng">
                          <a:solidFill>
                            <a:srgbClr val="362F3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3" o:spid="_x0000_s1026" type="#_x0000_t32" style="position:absolute;margin-left:153.85pt;margin-top:120.8pt;width:44.15pt;height:1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" strokecolor="#362f39" strokeweight="1.5pt">
                <v:stroke endarrow="open"/>
              </v:shape>
            </w:pict>
          </mc:Fallback>
        </mc:AlternateContent>
      </w:r>
      <w:r w:rsidRPr="002A25E7">
        <w:rPr>
          <w:noProof/>
          <w:color w:val="362F39"/>
          <w:lang w:eastAsia="da-DK"/>
        </w:rPr>
        <mc:AlternateContent>
          <mc:Choice Requires="wps">
            <w:drawing>
              <wp:anchor distT="0" distB="0" distL="114300" distR="114300" simplePos="0" relativeHeight="251670528" behindDoc="0" locked="0" layoutInCell="1" allowOverlap="1" wp14:anchorId="41DD90A5" wp14:editId="6C02F2C4">
                <wp:simplePos x="0" y="0"/>
                <wp:positionH relativeFrom="column">
                  <wp:posOffset>1953895</wp:posOffset>
                </wp:positionH>
                <wp:positionV relativeFrom="paragraph">
                  <wp:posOffset>734060</wp:posOffset>
                </wp:positionV>
                <wp:extent cx="560705" cy="336550"/>
                <wp:effectExtent l="0" t="50800" r="74295" b="44450"/>
                <wp:wrapNone/>
                <wp:docPr id="12" name="Lige pilforbindelse 12"/>
                <wp:cNvGraphicFramePr/>
                <a:graphic xmlns:a="http://schemas.openxmlformats.org/drawingml/2006/main">
                  <a:graphicData uri="http://schemas.microsoft.com/office/word/2010/wordprocessingShape">
                    <wps:wsp>
                      <wps:cNvCnPr/>
                      <wps:spPr>
                        <a:xfrm flipV="1">
                          <a:off x="0" y="0"/>
                          <a:ext cx="560705" cy="336550"/>
                        </a:xfrm>
                        <a:prstGeom prst="straightConnector1">
                          <a:avLst/>
                        </a:prstGeom>
                        <a:ln w="19050" cmpd="sng">
                          <a:solidFill>
                            <a:srgbClr val="362F3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2" o:spid="_x0000_s1026" type="#_x0000_t32" style="position:absolute;margin-left:153.85pt;margin-top:57.8pt;width:44.15pt;height:2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" strokecolor="#362f39" strokeweight="1.5pt">
                <v:stroke endarrow="open"/>
              </v:shape>
            </w:pict>
          </mc:Fallback>
        </mc:AlternateContent>
      </w:r>
      <w:r w:rsidRPr="002A25E7">
        <w:rPr>
          <w:noProof/>
          <w:color w:val="362F39"/>
          <w:lang w:eastAsia="da-DK"/>
        </w:rPr>
        <mc:AlternateContent>
          <mc:Choice Requires="wps">
            <w:drawing>
              <wp:anchor distT="0" distB="0" distL="114300" distR="114300" simplePos="0" relativeHeight="251666432" behindDoc="0" locked="0" layoutInCell="1" allowOverlap="1" wp14:anchorId="48282776" wp14:editId="477EC730">
                <wp:simplePos x="0" y="0"/>
                <wp:positionH relativeFrom="column">
                  <wp:posOffset>2628265</wp:posOffset>
                </wp:positionH>
                <wp:positionV relativeFrom="paragraph">
                  <wp:posOffset>5946775</wp:posOffset>
                </wp:positionV>
                <wp:extent cx="3042285" cy="630555"/>
                <wp:effectExtent l="0" t="0" r="31115" b="29845"/>
                <wp:wrapNone/>
                <wp:docPr id="8" name="Afrundet rektangel 8"/>
                <wp:cNvGraphicFramePr/>
                <a:graphic xmlns:a="http://schemas.openxmlformats.org/drawingml/2006/main">
                  <a:graphicData uri="http://schemas.microsoft.com/office/word/2010/wordprocessingShape">
                    <wps:wsp>
                      <wps:cNvSpPr/>
                      <wps:spPr>
                        <a:xfrm>
                          <a:off x="0" y="0"/>
                          <a:ext cx="3042285" cy="630555"/>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frundet rektangel 8" o:spid="_x0000_s1026" style="position:absolute;margin-left:206.95pt;margin-top:468.25pt;width:239.55pt;height:49.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" fillcolor="window" strokecolor="#afaf27" strokeweight="2pt"/>
            </w:pict>
          </mc:Fallback>
        </mc:AlternateContent>
      </w:r>
      <w:r w:rsidRPr="002A25E7">
        <w:rPr>
          <w:noProof/>
          <w:color w:val="362F39"/>
          <w:lang w:eastAsia="da-DK"/>
        </w:rPr>
        <mc:AlternateContent>
          <mc:Choice Requires="wps">
            <w:drawing>
              <wp:anchor distT="0" distB="0" distL="114300" distR="114300" simplePos="0" relativeHeight="251679744" behindDoc="0" locked="0" layoutInCell="1" allowOverlap="1" wp14:anchorId="65AC56CD" wp14:editId="1F8AD290">
                <wp:simplePos x="0" y="0"/>
                <wp:positionH relativeFrom="column">
                  <wp:posOffset>34925</wp:posOffset>
                </wp:positionH>
                <wp:positionV relativeFrom="paragraph">
                  <wp:posOffset>6320155</wp:posOffset>
                </wp:positionV>
                <wp:extent cx="1443355" cy="264160"/>
                <wp:effectExtent l="0" t="0" r="4445" b="2540"/>
                <wp:wrapNone/>
                <wp:docPr id="21" name="Tekstboks 21"/>
                <wp:cNvGraphicFramePr/>
                <a:graphic xmlns:a="http://schemas.openxmlformats.org/drawingml/2006/main">
                  <a:graphicData uri="http://schemas.microsoft.com/office/word/2010/wordprocessingShape">
                    <wps:wsp>
                      <wps:cNvSpPr txBox="1"/>
                      <wps:spPr>
                        <a:xfrm>
                          <a:off x="0" y="0"/>
                          <a:ext cx="1443355" cy="264160"/>
                        </a:xfrm>
                        <a:prstGeom prst="rect">
                          <a:avLst/>
                        </a:prstGeom>
                        <a:solidFill>
                          <a:sysClr val="window" lastClr="FFFFFF"/>
                        </a:solidFill>
                        <a:ln w="6350">
                          <a:noFill/>
                        </a:ln>
                        <a:effectLst/>
                      </wps:spPr>
                      <wps:txbx>
                        <w:txbxContent>
                          <w:p w:rsidR="00787278" w:rsidRDefault="00787278" w:rsidP="00787278">
                            <w:r>
                              <w:t>Fagligt begreb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boks 21" o:spid="_x0000_s1035" type="#_x0000_t202" style="position:absolute;margin-left:2.75pt;margin-top:497.65pt;width:113.65pt;height:20.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" fillcolor="window" stroked="f" strokeweight=".5pt">
                <v:textbox>
                  <w:txbxContent>
                    <w:p w:rsidR="00787278" w:rsidRDefault="00787278" w:rsidP="00787278">
                      <w:r>
                        <w:t>Fagligt begreb</w:t>
                      </w:r>
                    </w:p>
                  </w:txbxContent>
                </v:textbox>
              </v:shape>
            </w:pict>
          </mc:Fallback>
        </mc:AlternateContent>
      </w:r>
      <w:r w:rsidRPr="002A25E7">
        <w:rPr>
          <w:noProof/>
          <w:color w:val="362F39"/>
          <w:lang w:eastAsia="da-DK"/>
        </w:rPr>
        <mc:AlternateContent>
          <mc:Choice Requires="wps">
            <w:drawing>
              <wp:anchor distT="0" distB="0" distL="114300" distR="114300" simplePos="0" relativeHeight="251680768" behindDoc="0" locked="0" layoutInCell="1" allowOverlap="1" wp14:anchorId="2BBC9ADB" wp14:editId="7D8D9467">
                <wp:simplePos x="0" y="0"/>
                <wp:positionH relativeFrom="column">
                  <wp:posOffset>-13970</wp:posOffset>
                </wp:positionH>
                <wp:positionV relativeFrom="paragraph">
                  <wp:posOffset>3608070</wp:posOffset>
                </wp:positionV>
                <wp:extent cx="1443355" cy="264160"/>
                <wp:effectExtent l="0" t="0" r="4445" b="2540"/>
                <wp:wrapNone/>
                <wp:docPr id="22" name="Tekstboks 22"/>
                <wp:cNvGraphicFramePr/>
                <a:graphic xmlns:a="http://schemas.openxmlformats.org/drawingml/2006/main">
                  <a:graphicData uri="http://schemas.microsoft.com/office/word/2010/wordprocessingShape">
                    <wps:wsp>
                      <wps:cNvSpPr txBox="1"/>
                      <wps:spPr>
                        <a:xfrm>
                          <a:off x="0" y="0"/>
                          <a:ext cx="1443355" cy="264160"/>
                        </a:xfrm>
                        <a:prstGeom prst="rect">
                          <a:avLst/>
                        </a:prstGeom>
                        <a:solidFill>
                          <a:sysClr val="window" lastClr="FFFFFF"/>
                        </a:solidFill>
                        <a:ln w="6350">
                          <a:noFill/>
                        </a:ln>
                        <a:effectLst/>
                      </wps:spPr>
                      <wps:txbx>
                        <w:txbxContent>
                          <w:p w:rsidR="00787278" w:rsidRPr="002A25E7" w:rsidRDefault="00787278" w:rsidP="00787278">
                            <w:r w:rsidRPr="002A25E7">
                              <w:t>Fagligt begreb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boks 22" o:spid="_x0000_s1036" type="#_x0000_t202" style="position:absolute;margin-left:-1.1pt;margin-top:284.1pt;width:113.65pt;height:20.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" fillcolor="window" stroked="f" strokeweight=".5pt">
                <v:textbox>
                  <w:txbxContent>
                    <w:p w:rsidR="00787278" w:rsidRPr="002A25E7" w:rsidRDefault="00787278" w:rsidP="00787278">
                      <w:r w:rsidRPr="002A25E7">
                        <w:t>Fagligt begreb</w:t>
                      </w:r>
                    </w:p>
                  </w:txbxContent>
                </v:textbox>
              </v:shape>
            </w:pict>
          </mc:Fallback>
        </mc:AlternateContent>
      </w:r>
      <w:r w:rsidRPr="002A25E7">
        <w:rPr>
          <w:noProof/>
          <w:color w:val="362F39"/>
          <w:lang w:eastAsia="da-DK"/>
        </w:rPr>
        <mc:AlternateContent>
          <mc:Choice Requires="wps">
            <w:drawing>
              <wp:anchor distT="0" distB="0" distL="114300" distR="114300" simplePos="0" relativeHeight="251678720" behindDoc="0" locked="0" layoutInCell="1" allowOverlap="1" wp14:anchorId="3B83333F" wp14:editId="3351CD3B">
                <wp:simplePos x="0" y="0"/>
                <wp:positionH relativeFrom="column">
                  <wp:posOffset>-22225</wp:posOffset>
                </wp:positionH>
                <wp:positionV relativeFrom="paragraph">
                  <wp:posOffset>750570</wp:posOffset>
                </wp:positionV>
                <wp:extent cx="1443355" cy="264160"/>
                <wp:effectExtent l="0" t="0" r="4445" b="2540"/>
                <wp:wrapNone/>
                <wp:docPr id="20" name="Tekstboks 20"/>
                <wp:cNvGraphicFramePr/>
                <a:graphic xmlns:a="http://schemas.openxmlformats.org/drawingml/2006/main">
                  <a:graphicData uri="http://schemas.microsoft.com/office/word/2010/wordprocessingShape">
                    <wps:wsp>
                      <wps:cNvSpPr txBox="1"/>
                      <wps:spPr>
                        <a:xfrm>
                          <a:off x="0" y="0"/>
                          <a:ext cx="1443355" cy="26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7278" w:rsidRPr="002A25E7" w:rsidRDefault="00787278" w:rsidP="00787278">
                            <w:pPr>
                              <w:rPr>
                                <w:color w:val="000000"/>
                              </w:rPr>
                            </w:pPr>
                            <w:r w:rsidRPr="002A25E7">
                              <w:rPr>
                                <w:color w:val="000000"/>
                              </w:rPr>
                              <w:t>Fagligt begreb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boks 20" o:spid="_x0000_s1037" type="#_x0000_t202" style="position:absolute;margin-left:-1.75pt;margin-top:59.1pt;width:113.65pt;height:20.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" fillcolor="white [3201]" stroked="f" strokeweight=".5pt">
                <v:textbox>
                  <w:txbxContent>
                    <w:p w:rsidR="00787278" w:rsidRPr="002A25E7" w:rsidRDefault="00787278" w:rsidP="00787278">
                      <w:pPr>
                        <w:rPr>
                          <w:color w:val="000000"/>
                        </w:rPr>
                      </w:pPr>
                      <w:r w:rsidRPr="002A25E7">
                        <w:rPr>
                          <w:color w:val="000000"/>
                        </w:rPr>
                        <w:t>Fagligt begreb</w:t>
                      </w:r>
                    </w:p>
                  </w:txbxContent>
                </v:textbox>
              </v:shape>
            </w:pict>
          </mc:Fallback>
        </mc:AlternateContent>
      </w:r>
      <w:r w:rsidRPr="002A25E7">
        <w:rPr>
          <w:noProof/>
          <w:color w:val="362F39"/>
          <w:lang w:eastAsia="da-DK"/>
        </w:rPr>
        <mc:AlternateContent>
          <mc:Choice Requires="wps">
            <w:drawing>
              <wp:anchor distT="0" distB="0" distL="114300" distR="114300" simplePos="0" relativeHeight="251665408" behindDoc="0" locked="0" layoutInCell="1" allowOverlap="1" wp14:anchorId="643B2600" wp14:editId="4C2DB879">
                <wp:simplePos x="0" y="0"/>
                <wp:positionH relativeFrom="column">
                  <wp:posOffset>2628900</wp:posOffset>
                </wp:positionH>
                <wp:positionV relativeFrom="paragraph">
                  <wp:posOffset>3401695</wp:posOffset>
                </wp:positionV>
                <wp:extent cx="3042285" cy="630555"/>
                <wp:effectExtent l="0" t="0" r="31115" b="29845"/>
                <wp:wrapNone/>
                <wp:docPr id="7" name="Afrundet rektangel 7"/>
                <wp:cNvGraphicFramePr/>
                <a:graphic xmlns:a="http://schemas.openxmlformats.org/drawingml/2006/main">
                  <a:graphicData uri="http://schemas.microsoft.com/office/word/2010/wordprocessingShape">
                    <wps:wsp>
                      <wps:cNvSpPr/>
                      <wps:spPr>
                        <a:xfrm>
                          <a:off x="0" y="0"/>
                          <a:ext cx="3042285" cy="630555"/>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frundet rektangel 7" o:spid="_x0000_s1026" style="position:absolute;margin-left:207pt;margin-top:267.85pt;width:239.55pt;height:49.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" fillcolor="window" strokecolor="#afaf27" strokeweight="2pt"/>
            </w:pict>
          </mc:Fallback>
        </mc:AlternateContent>
      </w:r>
      <w:r w:rsidRPr="002A25E7">
        <w:rPr>
          <w:noProof/>
          <w:color w:val="362F39"/>
          <w:lang w:eastAsia="da-DK"/>
        </w:rPr>
        <mc:AlternateContent>
          <mc:Choice Requires="wps">
            <w:drawing>
              <wp:anchor distT="0" distB="0" distL="114300" distR="114300" simplePos="0" relativeHeight="251667456" behindDoc="0" locked="0" layoutInCell="1" allowOverlap="1" wp14:anchorId="110AD812" wp14:editId="680FE368">
                <wp:simplePos x="0" y="0"/>
                <wp:positionH relativeFrom="column">
                  <wp:posOffset>2629535</wp:posOffset>
                </wp:positionH>
                <wp:positionV relativeFrom="paragraph">
                  <wp:posOffset>4281170</wp:posOffset>
                </wp:positionV>
                <wp:extent cx="3042285" cy="630555"/>
                <wp:effectExtent l="0" t="0" r="31115" b="29845"/>
                <wp:wrapNone/>
                <wp:docPr id="9" name="Afrundet rektangel 9"/>
                <wp:cNvGraphicFramePr/>
                <a:graphic xmlns:a="http://schemas.openxmlformats.org/drawingml/2006/main">
                  <a:graphicData uri="http://schemas.microsoft.com/office/word/2010/wordprocessingShape">
                    <wps:wsp>
                      <wps:cNvSpPr/>
                      <wps:spPr>
                        <a:xfrm>
                          <a:off x="0" y="0"/>
                          <a:ext cx="3042285" cy="630555"/>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frundet rektangel 9" o:spid="_x0000_s1026" style="position:absolute;margin-left:207.05pt;margin-top:337.1pt;width:239.55pt;height:49.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" fillcolor="window" strokecolor="#afaf27" strokeweight="2pt"/>
            </w:pict>
          </mc:Fallback>
        </mc:AlternateContent>
      </w:r>
      <w:r w:rsidRPr="002A25E7">
        <w:rPr>
          <w:noProof/>
          <w:color w:val="362F39"/>
          <w:lang w:eastAsia="da-DK"/>
        </w:rPr>
        <mc:AlternateContent>
          <mc:Choice Requires="wps">
            <w:drawing>
              <wp:anchor distT="0" distB="0" distL="114300" distR="114300" simplePos="0" relativeHeight="251686912" behindDoc="0" locked="0" layoutInCell="1" allowOverlap="1" wp14:anchorId="449407D0" wp14:editId="7DFC9A24">
                <wp:simplePos x="0" y="0"/>
                <wp:positionH relativeFrom="column">
                  <wp:posOffset>2613025</wp:posOffset>
                </wp:positionH>
                <wp:positionV relativeFrom="paragraph">
                  <wp:posOffset>5128895</wp:posOffset>
                </wp:positionV>
                <wp:extent cx="3042285" cy="630555"/>
                <wp:effectExtent l="0" t="0" r="31115" b="29845"/>
                <wp:wrapNone/>
                <wp:docPr id="28" name="Afrundet rektangel 28"/>
                <wp:cNvGraphicFramePr/>
                <a:graphic xmlns:a="http://schemas.openxmlformats.org/drawingml/2006/main">
                  <a:graphicData uri="http://schemas.microsoft.com/office/word/2010/wordprocessingShape">
                    <wps:wsp>
                      <wps:cNvSpPr/>
                      <wps:spPr>
                        <a:xfrm>
                          <a:off x="0" y="0"/>
                          <a:ext cx="3042285" cy="630555"/>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frundet rektangel 28" o:spid="_x0000_s1026" style="position:absolute;margin-left:205.75pt;margin-top:403.85pt;width:239.55pt;height:49.6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" fillcolor="window" strokecolor="#afaf27" strokeweight="2pt"/>
            </w:pict>
          </mc:Fallback>
        </mc:AlternateContent>
      </w:r>
      <w:r w:rsidRPr="002A25E7">
        <w:rPr>
          <w:noProof/>
          <w:color w:val="362F39"/>
          <w:lang w:eastAsia="da-DK"/>
        </w:rPr>
        <mc:AlternateContent>
          <mc:Choice Requires="wps">
            <w:drawing>
              <wp:anchor distT="0" distB="0" distL="114300" distR="114300" simplePos="0" relativeHeight="251684864" behindDoc="0" locked="0" layoutInCell="1" allowOverlap="1" wp14:anchorId="5EB24047" wp14:editId="7758BE87">
                <wp:simplePos x="0" y="0"/>
                <wp:positionH relativeFrom="column">
                  <wp:posOffset>2745105</wp:posOffset>
                </wp:positionH>
                <wp:positionV relativeFrom="paragraph">
                  <wp:posOffset>5564505</wp:posOffset>
                </wp:positionV>
                <wp:extent cx="1306195" cy="284480"/>
                <wp:effectExtent l="0" t="0" r="8255" b="1270"/>
                <wp:wrapNone/>
                <wp:docPr id="26" name="Tekstboks 26"/>
                <wp:cNvGraphicFramePr/>
                <a:graphic xmlns:a="http://schemas.openxmlformats.org/drawingml/2006/main">
                  <a:graphicData uri="http://schemas.microsoft.com/office/word/2010/wordprocessingShape">
                    <wps:wsp>
                      <wps:cNvSpPr txBox="1"/>
                      <wps:spPr>
                        <a:xfrm>
                          <a:off x="0" y="0"/>
                          <a:ext cx="1306195" cy="284480"/>
                        </a:xfrm>
                        <a:prstGeom prst="rect">
                          <a:avLst/>
                        </a:prstGeom>
                        <a:solidFill>
                          <a:sysClr val="window" lastClr="FFFFFF"/>
                        </a:solidFill>
                        <a:ln w="6350">
                          <a:noFill/>
                        </a:ln>
                        <a:effectLst/>
                      </wps:spPr>
                      <wps:txbx>
                        <w:txbxContent>
                          <w:p w:rsidR="00787278" w:rsidRDefault="00787278" w:rsidP="00787278">
                            <w:r>
                              <w:t xml:space="preserve">Forklaring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boks 26" o:spid="_x0000_s1038" type="#_x0000_t202" style="position:absolute;margin-left:216.15pt;margin-top:438.15pt;width:102.85pt;height:22.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" fillcolor="window" stroked="f" strokeweight=".5pt">
                <v:textbox>
                  <w:txbxContent>
                    <w:p w:rsidR="00787278" w:rsidRDefault="00787278" w:rsidP="00787278">
                      <w:r>
                        <w:t xml:space="preserve">Forklaring </w:t>
                      </w:r>
                    </w:p>
                  </w:txbxContent>
                </v:textbox>
              </v:shape>
            </w:pict>
          </mc:Fallback>
        </mc:AlternateContent>
      </w:r>
      <w:r w:rsidRPr="002A25E7">
        <w:rPr>
          <w:noProof/>
          <w:color w:val="362F39"/>
          <w:lang w:eastAsia="da-DK"/>
        </w:rPr>
        <mc:AlternateContent>
          <mc:Choice Requires="wps">
            <w:drawing>
              <wp:anchor distT="0" distB="0" distL="114300" distR="114300" simplePos="0" relativeHeight="251668480" behindDoc="0" locked="0" layoutInCell="1" allowOverlap="1" wp14:anchorId="22923FF9" wp14:editId="5FAD01E8">
                <wp:simplePos x="0" y="0"/>
                <wp:positionH relativeFrom="column">
                  <wp:posOffset>2635885</wp:posOffset>
                </wp:positionH>
                <wp:positionV relativeFrom="paragraph">
                  <wp:posOffset>6849745</wp:posOffset>
                </wp:positionV>
                <wp:extent cx="3042285" cy="630555"/>
                <wp:effectExtent l="0" t="0" r="31115" b="29845"/>
                <wp:wrapNone/>
                <wp:docPr id="10" name="Afrundet rektangel 10"/>
                <wp:cNvGraphicFramePr/>
                <a:graphic xmlns:a="http://schemas.openxmlformats.org/drawingml/2006/main">
                  <a:graphicData uri="http://schemas.microsoft.com/office/word/2010/wordprocessingShape">
                    <wps:wsp>
                      <wps:cNvSpPr/>
                      <wps:spPr>
                        <a:xfrm>
                          <a:off x="0" y="0"/>
                          <a:ext cx="3042285" cy="630555"/>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frundet rektangel 10" o:spid="_x0000_s1026" style="position:absolute;margin-left:207.55pt;margin-top:539.35pt;width:239.55pt;height:49.6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" fillcolor="window" strokecolor="#afaf27" strokeweight="2pt"/>
            </w:pict>
          </mc:Fallback>
        </mc:AlternateContent>
      </w:r>
      <w:r w:rsidRPr="002A25E7">
        <w:rPr>
          <w:noProof/>
          <w:color w:val="362F39"/>
          <w:lang w:eastAsia="da-DK"/>
        </w:rPr>
        <mc:AlternateContent>
          <mc:Choice Requires="wps">
            <w:drawing>
              <wp:anchor distT="0" distB="0" distL="114300" distR="114300" simplePos="0" relativeHeight="251669504" behindDoc="0" locked="0" layoutInCell="1" allowOverlap="1" wp14:anchorId="0B2F01F1" wp14:editId="256A3A2B">
                <wp:simplePos x="0" y="0"/>
                <wp:positionH relativeFrom="column">
                  <wp:posOffset>2620244</wp:posOffset>
                </wp:positionH>
                <wp:positionV relativeFrom="paragraph">
                  <wp:posOffset>7813007</wp:posOffset>
                </wp:positionV>
                <wp:extent cx="3042285" cy="630555"/>
                <wp:effectExtent l="0" t="0" r="31115" b="29845"/>
                <wp:wrapNone/>
                <wp:docPr id="11" name="Afrundet rektangel 11"/>
                <wp:cNvGraphicFramePr/>
                <a:graphic xmlns:a="http://schemas.openxmlformats.org/drawingml/2006/main">
                  <a:graphicData uri="http://schemas.microsoft.com/office/word/2010/wordprocessingShape">
                    <wps:wsp>
                      <wps:cNvSpPr/>
                      <wps:spPr>
                        <a:xfrm>
                          <a:off x="0" y="0"/>
                          <a:ext cx="3042285" cy="630555"/>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frundet rektangel 11" o:spid="_x0000_s1026" style="position:absolute;margin-left:206.3pt;margin-top:615.2pt;width:239.55pt;height:49.6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" fillcolor="window" strokecolor="#afaf27" strokeweight="2pt"/>
            </w:pict>
          </mc:Fallback>
        </mc:AlternateContent>
      </w:r>
      <w:r w:rsidRPr="002A25E7">
        <w:rPr>
          <w:noProof/>
          <w:color w:val="362F39"/>
          <w:lang w:eastAsia="da-DK"/>
        </w:rPr>
        <mc:AlternateContent>
          <mc:Choice Requires="wps">
            <w:drawing>
              <wp:anchor distT="0" distB="0" distL="114300" distR="114300" simplePos="0" relativeHeight="251664384" behindDoc="0" locked="0" layoutInCell="1" allowOverlap="1" wp14:anchorId="77463F43" wp14:editId="5CF5DDA8">
                <wp:simplePos x="0" y="0"/>
                <wp:positionH relativeFrom="column">
                  <wp:posOffset>-144780</wp:posOffset>
                </wp:positionH>
                <wp:positionV relativeFrom="paragraph">
                  <wp:posOffset>3783698</wp:posOffset>
                </wp:positionV>
                <wp:extent cx="2096770" cy="1339850"/>
                <wp:effectExtent l="0" t="0" r="36830" b="31750"/>
                <wp:wrapNone/>
                <wp:docPr id="6" name="Afrundet rektangel 6"/>
                <wp:cNvGraphicFramePr/>
                <a:graphic xmlns:a="http://schemas.openxmlformats.org/drawingml/2006/main">
                  <a:graphicData uri="http://schemas.microsoft.com/office/word/2010/wordprocessingShape">
                    <wps:wsp>
                      <wps:cNvSpPr/>
                      <wps:spPr>
                        <a:xfrm>
                          <a:off x="0" y="0"/>
                          <a:ext cx="2096770" cy="1339850"/>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frundet rektangel 6" o:spid="_x0000_s1026" style="position:absolute;margin-left:-11.4pt;margin-top:297.95pt;width:165.1pt;height:1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" fillcolor="window" strokecolor="#afaf27" strokeweight="2pt"/>
            </w:pict>
          </mc:Fallback>
        </mc:AlternateContent>
      </w:r>
      <w:r w:rsidRPr="002A25E7">
        <w:rPr>
          <w:noProof/>
          <w:color w:val="362F39"/>
          <w:lang w:eastAsia="da-DK"/>
        </w:rPr>
        <mc:AlternateContent>
          <mc:Choice Requires="wps">
            <w:drawing>
              <wp:anchor distT="0" distB="0" distL="114300" distR="114300" simplePos="0" relativeHeight="251663360" behindDoc="0" locked="0" layoutInCell="1" allowOverlap="1" wp14:anchorId="5F455AA9" wp14:editId="02B3DD11">
                <wp:simplePos x="0" y="0"/>
                <wp:positionH relativeFrom="column">
                  <wp:posOffset>-153670</wp:posOffset>
                </wp:positionH>
                <wp:positionV relativeFrom="paragraph">
                  <wp:posOffset>6482715</wp:posOffset>
                </wp:positionV>
                <wp:extent cx="2096770" cy="1339850"/>
                <wp:effectExtent l="0" t="0" r="36830" b="31750"/>
                <wp:wrapNone/>
                <wp:docPr id="5" name="Afrundet rektangel 5"/>
                <wp:cNvGraphicFramePr/>
                <a:graphic xmlns:a="http://schemas.openxmlformats.org/drawingml/2006/main">
                  <a:graphicData uri="http://schemas.microsoft.com/office/word/2010/wordprocessingShape">
                    <wps:wsp>
                      <wps:cNvSpPr/>
                      <wps:spPr>
                        <a:xfrm>
                          <a:off x="0" y="0"/>
                          <a:ext cx="2096770" cy="1339850"/>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frundet rektangel 5" o:spid="_x0000_s1026" style="position:absolute;margin-left:-12.1pt;margin-top:510.45pt;width:165.1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" fillcolor="window" strokecolor="#afaf27" strokeweight="2pt"/>
            </w:pict>
          </mc:Fallback>
        </mc:AlternateContent>
      </w:r>
      <w:r w:rsidRPr="002A25E7">
        <w:rPr>
          <w:noProof/>
          <w:color w:val="362F39"/>
          <w:lang w:eastAsia="da-DK"/>
        </w:rPr>
        <mc:AlternateContent>
          <mc:Choice Requires="wps">
            <w:drawing>
              <wp:anchor distT="0" distB="0" distL="114300" distR="114300" simplePos="0" relativeHeight="251659264" behindDoc="0" locked="0" layoutInCell="1" allowOverlap="1" wp14:anchorId="49347638" wp14:editId="7CA82027">
                <wp:simplePos x="0" y="0"/>
                <wp:positionH relativeFrom="column">
                  <wp:posOffset>-137160</wp:posOffset>
                </wp:positionH>
                <wp:positionV relativeFrom="paragraph">
                  <wp:posOffset>868045</wp:posOffset>
                </wp:positionV>
                <wp:extent cx="2096770" cy="1339850"/>
                <wp:effectExtent l="0" t="0" r="36830" b="31750"/>
                <wp:wrapNone/>
                <wp:docPr id="2" name="Afrundet rektangel 2"/>
                <wp:cNvGraphicFramePr/>
                <a:graphic xmlns:a="http://schemas.openxmlformats.org/drawingml/2006/main">
                  <a:graphicData uri="http://schemas.microsoft.com/office/word/2010/wordprocessingShape">
                    <wps:wsp>
                      <wps:cNvSpPr/>
                      <wps:spPr>
                        <a:xfrm>
                          <a:off x="0" y="0"/>
                          <a:ext cx="2096770" cy="1339850"/>
                        </a:xfrm>
                        <a:prstGeom prst="roundRect">
                          <a:avLst/>
                        </a:prstGeom>
                        <a:ln>
                          <a:solidFill>
                            <a:srgbClr val="AFAF27"/>
                          </a:solidFill>
                        </a:ln>
                      </wps:spPr>
                      <wps:style>
                        <a:lnRef idx="2">
                          <a:schemeClr val="accent6"/>
                        </a:lnRef>
                        <a:fillRef idx="1">
                          <a:schemeClr val="lt1"/>
                        </a:fillRef>
                        <a:effectRef idx="0">
                          <a:schemeClr val="accent6"/>
                        </a:effectRef>
                        <a:fontRef idx="minor">
                          <a:schemeClr val="dk1"/>
                        </a:fontRef>
                      </wps:style>
                      <wps:txbx>
                        <w:txbxContent>
                          <w:p w:rsidR="00787278" w:rsidRDefault="00787278" w:rsidP="00787278">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frundet rektangel 2" o:spid="_x0000_s1039" style="position:absolute;margin-left:-10.8pt;margin-top:68.35pt;width:165.1pt;height: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" fillcolor="white [3201]" strokecolor="#afaf27" strokeweight="2pt">
                <v:textbox>
                  <w:txbxContent>
                    <w:p w:rsidR="00787278" w:rsidRDefault="00787278" w:rsidP="00787278">
                      <w:pPr>
                        <w:spacing w:line="240" w:lineRule="auto"/>
                      </w:pPr>
                    </w:p>
                  </w:txbxContent>
                </v:textbox>
              </v:roundrect>
            </w:pict>
          </mc:Fallback>
        </mc:AlternateContent>
      </w:r>
      <w:r w:rsidRPr="002A25E7">
        <w:rPr>
          <w:noProof/>
          <w:color w:val="362F39"/>
          <w:lang w:eastAsia="da-DK"/>
        </w:rPr>
        <mc:AlternateContent>
          <mc:Choice Requires="wps">
            <w:drawing>
              <wp:anchor distT="0" distB="0" distL="114300" distR="114300" simplePos="0" relativeHeight="251660288" behindDoc="0" locked="0" layoutInCell="1" allowOverlap="1" wp14:anchorId="58E678E5" wp14:editId="1CB8C56E">
                <wp:simplePos x="0" y="0"/>
                <wp:positionH relativeFrom="column">
                  <wp:posOffset>2621915</wp:posOffset>
                </wp:positionH>
                <wp:positionV relativeFrom="paragraph">
                  <wp:posOffset>433705</wp:posOffset>
                </wp:positionV>
                <wp:extent cx="3042285" cy="630555"/>
                <wp:effectExtent l="0" t="0" r="31115" b="29845"/>
                <wp:wrapNone/>
                <wp:docPr id="4" name="Afrundet rektangel 4"/>
                <wp:cNvGraphicFramePr/>
                <a:graphic xmlns:a="http://schemas.openxmlformats.org/drawingml/2006/main">
                  <a:graphicData uri="http://schemas.microsoft.com/office/word/2010/wordprocessingShape">
                    <wps:wsp>
                      <wps:cNvSpPr/>
                      <wps:spPr>
                        <a:xfrm>
                          <a:off x="0" y="0"/>
                          <a:ext cx="3042285" cy="630555"/>
                        </a:xfrm>
                        <a:prstGeom prst="roundRect">
                          <a:avLst/>
                        </a:prstGeom>
                        <a:ln>
                          <a:solidFill>
                            <a:srgbClr val="AFAF27"/>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frundet rektangel 4" o:spid="_x0000_s1026" style="position:absolute;margin-left:206.45pt;margin-top:34.15pt;width:239.55pt;height:49.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" fillcolor="white [3201]" strokecolor="#afaf27" strokeweight="2pt"/>
            </w:pict>
          </mc:Fallback>
        </mc:AlternateContent>
      </w:r>
      <w:r w:rsidRPr="002A25E7">
        <w:rPr>
          <w:noProof/>
          <w:color w:val="362F39"/>
          <w:lang w:eastAsia="da-DK"/>
        </w:rPr>
        <mc:AlternateContent>
          <mc:Choice Requires="wps">
            <w:drawing>
              <wp:anchor distT="0" distB="0" distL="114300" distR="114300" simplePos="0" relativeHeight="251661312" behindDoc="0" locked="0" layoutInCell="1" allowOverlap="1" wp14:anchorId="777AD770" wp14:editId="3EA7D2A8">
                <wp:simplePos x="0" y="0"/>
                <wp:positionH relativeFrom="column">
                  <wp:posOffset>2616376</wp:posOffset>
                </wp:positionH>
                <wp:positionV relativeFrom="paragraph">
                  <wp:posOffset>1374140</wp:posOffset>
                </wp:positionV>
                <wp:extent cx="3042285" cy="630555"/>
                <wp:effectExtent l="0" t="0" r="31115" b="29845"/>
                <wp:wrapNone/>
                <wp:docPr id="29" name="Afrundet rektangel 29"/>
                <wp:cNvGraphicFramePr/>
                <a:graphic xmlns:a="http://schemas.openxmlformats.org/drawingml/2006/main">
                  <a:graphicData uri="http://schemas.microsoft.com/office/word/2010/wordprocessingShape">
                    <wps:wsp>
                      <wps:cNvSpPr/>
                      <wps:spPr>
                        <a:xfrm>
                          <a:off x="0" y="0"/>
                          <a:ext cx="3042285" cy="630555"/>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frundet rektangel 29" o:spid="_x0000_s1026" style="position:absolute;margin-left:206pt;margin-top:108.2pt;width:239.55pt;height:49.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" fillcolor="window" strokecolor="#afaf27" strokeweight="2pt"/>
            </w:pict>
          </mc:Fallback>
        </mc:AlternateContent>
      </w:r>
      <w:r w:rsidRPr="002A25E7">
        <w:rPr>
          <w:noProof/>
          <w:color w:val="362F39"/>
          <w:lang w:eastAsia="da-DK"/>
        </w:rPr>
        <mc:AlternateContent>
          <mc:Choice Requires="wps">
            <w:drawing>
              <wp:anchor distT="0" distB="0" distL="114300" distR="114300" simplePos="0" relativeHeight="251662336" behindDoc="0" locked="0" layoutInCell="1" allowOverlap="1" wp14:anchorId="47495152" wp14:editId="62C18BE8">
                <wp:simplePos x="0" y="0"/>
                <wp:positionH relativeFrom="column">
                  <wp:posOffset>2627346</wp:posOffset>
                </wp:positionH>
                <wp:positionV relativeFrom="paragraph">
                  <wp:posOffset>2283526</wp:posOffset>
                </wp:positionV>
                <wp:extent cx="3042285" cy="630555"/>
                <wp:effectExtent l="0" t="0" r="31115" b="29845"/>
                <wp:wrapNone/>
                <wp:docPr id="32" name="Afrundet rektangel 32"/>
                <wp:cNvGraphicFramePr/>
                <a:graphic xmlns:a="http://schemas.openxmlformats.org/drawingml/2006/main">
                  <a:graphicData uri="http://schemas.microsoft.com/office/word/2010/wordprocessingShape">
                    <wps:wsp>
                      <wps:cNvSpPr/>
                      <wps:spPr>
                        <a:xfrm>
                          <a:off x="0" y="0"/>
                          <a:ext cx="3042285" cy="630555"/>
                        </a:xfrm>
                        <a:prstGeom prst="roundRect">
                          <a:avLst/>
                        </a:prstGeom>
                        <a:solidFill>
                          <a:sysClr val="window" lastClr="FFFFFF"/>
                        </a:solidFill>
                        <a:ln w="25400" cap="flat" cmpd="sng" algn="ctr">
                          <a:solidFill>
                            <a:srgbClr val="AFAF2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frundet rektangel 32" o:spid="_x0000_s1026" style="position:absolute;margin-left:206.9pt;margin-top:179.8pt;width:239.55pt;height:49.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" fillcolor="window" strokecolor="#afaf27" strokeweight="2pt"/>
            </w:pict>
          </mc:Fallback>
        </mc:AlternateContent>
      </w:r>
    </w:p>
    <w:p w:rsidR="00286DA8" w:rsidRPr="00267713" w:rsidRDefault="00286DA8" w:rsidP="00587758"/>
    <w:sectPr w:rsidR="00286DA8" w:rsidRPr="00267713" w:rsidSect="002D7410">
      <w:headerReference w:type="default" r:id="rId25"/>
      <w:footerReference w:type="default" r:id="rId26"/>
      <w:headerReference w:type="first" r:id="rId27"/>
      <w:footerReference w:type="first" r:id="rId28"/>
      <w:pgSz w:w="11907" w:h="16839" w:code="9"/>
      <w:pgMar w:top="1985"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278" w:rsidRDefault="00787278" w:rsidP="00E70318">
      <w:pPr>
        <w:spacing w:after="0" w:line="240" w:lineRule="auto"/>
      </w:pPr>
      <w:r>
        <w:separator/>
      </w:r>
    </w:p>
  </w:endnote>
  <w:endnote w:type="continuationSeparator" w:id="0">
    <w:p w:rsidR="00787278" w:rsidRDefault="00787278" w:rsidP="00E7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roxima Nova Semibold">
    <w:altName w:val="Candara"/>
    <w:charset w:val="00"/>
    <w:family w:val="auto"/>
    <w:pitch w:val="variable"/>
    <w:sig w:usb0="00000001" w:usb1="5000E0F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rsidP="00286DA8">
    <w:pPr>
      <w:pStyle w:val="Sidefod"/>
      <w:spacing w:line="216" w:lineRule="auto"/>
      <w:jc w:val="center"/>
      <w:rPr>
        <w:rFonts w:cs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83973"/>
      <w:docPartObj>
        <w:docPartGallery w:val="Page Numbers (Bottom of Page)"/>
        <w:docPartUnique/>
      </w:docPartObj>
    </w:sdtPr>
    <w:sdtEndPr/>
    <w:sdtContent>
      <w:sdt>
        <w:sdtPr>
          <w:id w:val="-1769616900"/>
          <w:docPartObj>
            <w:docPartGallery w:val="Page Numbers (Top of Page)"/>
            <w:docPartUnique/>
          </w:docPartObj>
        </w:sdtPr>
        <w:sdtEndPr/>
        <w:sdtContent>
          <w:p w:rsidR="00286DA8" w:rsidRDefault="00286DA8" w:rsidP="00286DA8">
            <w:pPr>
              <w:pStyle w:val="Sidefod"/>
              <w:spacing w:line="192" w:lineRule="auto"/>
              <w:jc w:val="center"/>
            </w:pPr>
          </w:p>
          <w:p w:rsidR="0084749B" w:rsidRPr="00133D22" w:rsidRDefault="00780376" w:rsidP="00133D22">
            <w:pPr>
              <w:pStyle w:val="Sidefod"/>
              <w:spacing w:line="192" w:lineRule="auto"/>
              <w:jc w:val="center"/>
              <w:rPr>
                <w:sz w:val="16"/>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278" w:rsidRDefault="00787278" w:rsidP="00E70318">
      <w:pPr>
        <w:spacing w:after="0" w:line="240" w:lineRule="auto"/>
      </w:pPr>
      <w:r>
        <w:separator/>
      </w:r>
    </w:p>
  </w:footnote>
  <w:footnote w:type="continuationSeparator" w:id="0">
    <w:p w:rsidR="00787278" w:rsidRDefault="00787278" w:rsidP="00E70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pPr>
      <w:pStyle w:val="Sidehoved"/>
    </w:pPr>
    <w:r w:rsidRPr="0084749B">
      <w:rPr>
        <w:noProof/>
        <w:lang w:eastAsia="da-DK"/>
      </w:rPr>
      <w:drawing>
        <wp:anchor distT="0" distB="0" distL="114300" distR="114300" simplePos="0" relativeHeight="251659264" behindDoc="0" locked="0" layoutInCell="1" allowOverlap="1" wp14:anchorId="0D40A28C" wp14:editId="03A897B3">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1"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49B" w:rsidRPr="0084749B" w:rsidRDefault="0084749B">
    <w:pPr>
      <w:pStyle w:val="Sidehoved"/>
      <w:rPr>
        <w:rFonts w:cstheme="minorHAnsi"/>
        <w:sz w:val="16"/>
        <w:szCs w:val="16"/>
      </w:rPr>
    </w:pPr>
    <w:r w:rsidRPr="0084749B">
      <w:rPr>
        <w:rFonts w:cstheme="minorHAnsi"/>
        <w:noProof/>
        <w:sz w:val="16"/>
        <w:szCs w:val="16"/>
        <w:lang w:eastAsia="da-DK"/>
      </w:rPr>
      <w:drawing>
        <wp:anchor distT="0" distB="0" distL="114300" distR="114300" simplePos="0" relativeHeight="251661312" behindDoc="0" locked="0" layoutInCell="1" allowOverlap="1" wp14:anchorId="6FEB9B0C" wp14:editId="3CA81E69">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3"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2425"/>
    <w:multiLevelType w:val="multilevel"/>
    <w:tmpl w:val="BB18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270EB"/>
    <w:multiLevelType w:val="multilevel"/>
    <w:tmpl w:val="515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278"/>
    <w:rsid w:val="000D6F5D"/>
    <w:rsid w:val="00133D22"/>
    <w:rsid w:val="00152F9A"/>
    <w:rsid w:val="00267713"/>
    <w:rsid w:val="00286DA8"/>
    <w:rsid w:val="002D7410"/>
    <w:rsid w:val="00587758"/>
    <w:rsid w:val="006B01C5"/>
    <w:rsid w:val="00780376"/>
    <w:rsid w:val="00787278"/>
    <w:rsid w:val="008110EE"/>
    <w:rsid w:val="0084749B"/>
    <w:rsid w:val="00931BCE"/>
    <w:rsid w:val="00952A33"/>
    <w:rsid w:val="009B1694"/>
    <w:rsid w:val="009C414A"/>
    <w:rsid w:val="00AC7699"/>
    <w:rsid w:val="00CD6A3C"/>
    <w:rsid w:val="00D93171"/>
    <w:rsid w:val="00DF3923"/>
    <w:rsid w:val="00E70318"/>
    <w:rsid w:val="00EC7145"/>
    <w:rsid w:val="00F17CCE"/>
    <w:rsid w:val="00F9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787278"/>
    <w:rPr>
      <w:color w:val="5A1400" w:themeColor="hyperlink"/>
      <w:u w:val="single"/>
    </w:rPr>
  </w:style>
  <w:style w:type="character" w:styleId="BesgtHyperlink">
    <w:name w:val="FollowedHyperlink"/>
    <w:basedOn w:val="Standardskrifttypeiafsnit"/>
    <w:uiPriority w:val="99"/>
    <w:semiHidden/>
    <w:unhideWhenUsed/>
    <w:rsid w:val="00787278"/>
    <w:rPr>
      <w:color w:val="5A1400" w:themeColor="followedHyperlink"/>
      <w:u w:val="single"/>
    </w:rPr>
  </w:style>
  <w:style w:type="table" w:styleId="Tabel-Gitter">
    <w:name w:val="Table Grid"/>
    <w:basedOn w:val="Tabel-Normal"/>
    <w:uiPriority w:val="59"/>
    <w:rsid w:val="00787278"/>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78727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87278"/>
    <w:rPr>
      <w:rFonts w:ascii="Tahoma" w:hAnsi="Tahoma" w:cs="Tahoma"/>
      <w:sz w:val="16"/>
      <w:szCs w:val="16"/>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787278"/>
    <w:rPr>
      <w:color w:val="5A1400" w:themeColor="hyperlink"/>
      <w:u w:val="single"/>
    </w:rPr>
  </w:style>
  <w:style w:type="character" w:styleId="BesgtHyperlink">
    <w:name w:val="FollowedHyperlink"/>
    <w:basedOn w:val="Standardskrifttypeiafsnit"/>
    <w:uiPriority w:val="99"/>
    <w:semiHidden/>
    <w:unhideWhenUsed/>
    <w:rsid w:val="00787278"/>
    <w:rPr>
      <w:color w:val="5A1400" w:themeColor="followedHyperlink"/>
      <w:u w:val="single"/>
    </w:rPr>
  </w:style>
  <w:style w:type="table" w:styleId="Tabel-Gitter">
    <w:name w:val="Table Grid"/>
    <w:basedOn w:val="Tabel-Normal"/>
    <w:uiPriority w:val="59"/>
    <w:rsid w:val="00787278"/>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78727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87278"/>
    <w:rPr>
      <w:rFonts w:ascii="Tahoma" w:hAnsi="Tahoma" w:cs="Tahoma"/>
      <w:sz w:val="16"/>
      <w:szCs w:val="1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559838">
      <w:bodyDiv w:val="1"/>
      <w:marLeft w:val="0"/>
      <w:marRight w:val="0"/>
      <w:marTop w:val="0"/>
      <w:marBottom w:val="0"/>
      <w:divBdr>
        <w:top w:val="none" w:sz="0" w:space="0" w:color="auto"/>
        <w:left w:val="none" w:sz="0" w:space="0" w:color="auto"/>
        <w:bottom w:val="none" w:sz="0" w:space="0" w:color="auto"/>
        <w:right w:val="none" w:sz="0" w:space="0" w:color="auto"/>
      </w:divBdr>
      <w:divsChild>
        <w:div w:id="1636570028">
          <w:marLeft w:val="0"/>
          <w:marRight w:val="0"/>
          <w:marTop w:val="0"/>
          <w:marBottom w:val="0"/>
          <w:divBdr>
            <w:top w:val="none" w:sz="0" w:space="0" w:color="auto"/>
            <w:left w:val="none" w:sz="0" w:space="0" w:color="auto"/>
            <w:bottom w:val="none" w:sz="0" w:space="0" w:color="auto"/>
            <w:right w:val="none" w:sz="0" w:space="0" w:color="auto"/>
          </w:divBdr>
          <w:divsChild>
            <w:div w:id="1374885709">
              <w:marLeft w:val="0"/>
              <w:marRight w:val="0"/>
              <w:marTop w:val="0"/>
              <w:marBottom w:val="0"/>
              <w:divBdr>
                <w:top w:val="none" w:sz="0" w:space="0" w:color="auto"/>
                <w:left w:val="none" w:sz="0" w:space="0" w:color="auto"/>
                <w:bottom w:val="none" w:sz="0" w:space="0" w:color="auto"/>
                <w:right w:val="none" w:sz="0" w:space="0" w:color="auto"/>
              </w:divBdr>
              <w:divsChild>
                <w:div w:id="1626160769">
                  <w:marLeft w:val="0"/>
                  <w:marRight w:val="0"/>
                  <w:marTop w:val="0"/>
                  <w:marBottom w:val="0"/>
                  <w:divBdr>
                    <w:top w:val="none" w:sz="0" w:space="0" w:color="auto"/>
                    <w:left w:val="none" w:sz="0" w:space="0" w:color="auto"/>
                    <w:bottom w:val="none" w:sz="0" w:space="0" w:color="auto"/>
                    <w:right w:val="none" w:sz="0" w:space="0" w:color="auto"/>
                  </w:divBdr>
                  <w:divsChild>
                    <w:div w:id="264190022">
                      <w:marLeft w:val="0"/>
                      <w:marRight w:val="0"/>
                      <w:marTop w:val="0"/>
                      <w:marBottom w:val="0"/>
                      <w:divBdr>
                        <w:top w:val="none" w:sz="0" w:space="0" w:color="auto"/>
                        <w:left w:val="none" w:sz="0" w:space="0" w:color="auto"/>
                        <w:bottom w:val="none" w:sz="0" w:space="0" w:color="auto"/>
                        <w:right w:val="none" w:sz="0" w:space="0" w:color="auto"/>
                      </w:divBdr>
                      <w:divsChild>
                        <w:div w:id="497112547">
                          <w:marLeft w:val="0"/>
                          <w:marRight w:val="0"/>
                          <w:marTop w:val="0"/>
                          <w:marBottom w:val="0"/>
                          <w:divBdr>
                            <w:top w:val="none" w:sz="0" w:space="0" w:color="auto"/>
                            <w:left w:val="none" w:sz="0" w:space="0" w:color="auto"/>
                            <w:bottom w:val="none" w:sz="0" w:space="0" w:color="auto"/>
                            <w:right w:val="none" w:sz="0" w:space="0" w:color="auto"/>
                          </w:divBdr>
                          <w:divsChild>
                            <w:div w:id="335765263">
                              <w:marLeft w:val="0"/>
                              <w:marRight w:val="0"/>
                              <w:marTop w:val="0"/>
                              <w:marBottom w:val="0"/>
                              <w:divBdr>
                                <w:top w:val="none" w:sz="0" w:space="0" w:color="auto"/>
                                <w:left w:val="none" w:sz="0" w:space="0" w:color="auto"/>
                                <w:bottom w:val="none" w:sz="0" w:space="0" w:color="auto"/>
                                <w:right w:val="none" w:sz="0" w:space="0" w:color="auto"/>
                              </w:divBdr>
                              <w:divsChild>
                                <w:div w:id="421033619">
                                  <w:marLeft w:val="0"/>
                                  <w:marRight w:val="0"/>
                                  <w:marTop w:val="0"/>
                                  <w:marBottom w:val="0"/>
                                  <w:divBdr>
                                    <w:top w:val="none" w:sz="0" w:space="0" w:color="auto"/>
                                    <w:left w:val="none" w:sz="0" w:space="0" w:color="auto"/>
                                    <w:bottom w:val="none" w:sz="0" w:space="0" w:color="auto"/>
                                    <w:right w:val="none" w:sz="0" w:space="0" w:color="auto"/>
                                  </w:divBdr>
                                  <w:divsChild>
                                    <w:div w:id="510223121">
                                      <w:marLeft w:val="0"/>
                                      <w:marRight w:val="0"/>
                                      <w:marTop w:val="0"/>
                                      <w:marBottom w:val="0"/>
                                      <w:divBdr>
                                        <w:top w:val="none" w:sz="0" w:space="0" w:color="auto"/>
                                        <w:left w:val="none" w:sz="0" w:space="0" w:color="auto"/>
                                        <w:bottom w:val="none" w:sz="0" w:space="0" w:color="auto"/>
                                        <w:right w:val="none" w:sz="0" w:space="0" w:color="auto"/>
                                      </w:divBdr>
                                      <w:divsChild>
                                        <w:div w:id="1717003018">
                                          <w:marLeft w:val="0"/>
                                          <w:marRight w:val="0"/>
                                          <w:marTop w:val="0"/>
                                          <w:marBottom w:val="0"/>
                                          <w:divBdr>
                                            <w:top w:val="none" w:sz="0" w:space="0" w:color="auto"/>
                                            <w:left w:val="none" w:sz="0" w:space="0" w:color="auto"/>
                                            <w:bottom w:val="none" w:sz="0" w:space="0" w:color="auto"/>
                                            <w:right w:val="none" w:sz="0" w:space="0" w:color="auto"/>
                                          </w:divBdr>
                                          <w:divsChild>
                                            <w:div w:id="1307315984">
                                              <w:marLeft w:val="0"/>
                                              <w:marRight w:val="0"/>
                                              <w:marTop w:val="0"/>
                                              <w:marBottom w:val="315"/>
                                              <w:divBdr>
                                                <w:top w:val="none" w:sz="0" w:space="0" w:color="auto"/>
                                                <w:left w:val="none" w:sz="0" w:space="0" w:color="auto"/>
                                                <w:bottom w:val="none" w:sz="0" w:space="0" w:color="auto"/>
                                                <w:right w:val="none" w:sz="0" w:space="0" w:color="auto"/>
                                              </w:divBdr>
                                              <w:divsChild>
                                                <w:div w:id="518396389">
                                                  <w:marLeft w:val="0"/>
                                                  <w:marRight w:val="0"/>
                                                  <w:marTop w:val="0"/>
                                                  <w:marBottom w:val="0"/>
                                                  <w:divBdr>
                                                    <w:top w:val="none" w:sz="0" w:space="0" w:color="auto"/>
                                                    <w:left w:val="none" w:sz="0" w:space="0" w:color="auto"/>
                                                    <w:bottom w:val="none" w:sz="0" w:space="0" w:color="auto"/>
                                                    <w:right w:val="none" w:sz="0" w:space="0" w:color="auto"/>
                                                  </w:divBdr>
                                                </w:div>
                                                <w:div w:id="21023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3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vernote.com" TargetMode="External"/><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yperlink" Target="http://g1-dansk.praxis.dk/1713" TargetMode="External"/><Relationship Id="rId17" Type="http://schemas.openxmlformats.org/officeDocument/2006/relationships/diagramLayout" Target="diagrams/layout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1-dansk.praxis.dk/1877" TargetMode="External"/><Relationship Id="rId24" Type="http://schemas.openxmlformats.org/officeDocument/2006/relationships/image" Target="media/image20.emf"/><Relationship Id="rId5" Type="http://schemas.openxmlformats.org/officeDocument/2006/relationships/settings" Target="settings.xml"/><Relationship Id="rId15" Type="http://schemas.openxmlformats.org/officeDocument/2006/relationships/hyperlink" Target="http://www.stickyNotes.com" TargetMode="External"/><Relationship Id="rId23" Type="http://schemas.openxmlformats.org/officeDocument/2006/relationships/image" Target="media/image3.emf"/><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hyperlink" Target="http://blog.pricerunner.dk/bliv-bedre-til-at-skrive-noter/note/" TargetMode="External"/><Relationship Id="rId14" Type="http://schemas.openxmlformats.org/officeDocument/2006/relationships/hyperlink" Target="http://www.freemind.dk" TargetMode="External"/><Relationship Id="rId22" Type="http://schemas.openxmlformats.org/officeDocument/2006/relationships/image" Target="media/image10.emf"/><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S:\DocCenter\Skabeloner\TEC_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6DB6B-0FA5-4FC3-ADFD-9C6E39793E36}"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a-DK"/>
        </a:p>
      </dgm:t>
    </dgm:pt>
    <dgm:pt modelId="{7944E0BF-F05E-4BFA-A4AD-33D4CD9273A9}">
      <dgm:prSet phldrT="[Tekst]" custT="1"/>
      <dgm:spPr>
        <a:solidFill>
          <a:srgbClr val="AFAF27"/>
        </a:solidFill>
      </dgm:spPr>
      <dgm:t>
        <a:bodyPr/>
        <a:lstStyle/>
        <a:p>
          <a:r>
            <a:rPr lang="da-DK" sz="1100">
              <a:latin typeface="Proxima Nova Semibold"/>
              <a:cs typeface="Proxima Nova Semibold"/>
            </a:rPr>
            <a:t>Fagligt begreb, fx Arbejdsmiljø</a:t>
          </a:r>
        </a:p>
      </dgm:t>
    </dgm:pt>
    <dgm:pt modelId="{F71694B2-5AEB-4EB3-AFDB-F7A083B525FF}" type="parTrans" cxnId="{ADEA4BB4-885B-47D7-AC9F-C326E1B48EC5}">
      <dgm:prSet/>
      <dgm:spPr/>
      <dgm:t>
        <a:bodyPr/>
        <a:lstStyle/>
        <a:p>
          <a:endParaRPr lang="da-DK"/>
        </a:p>
      </dgm:t>
    </dgm:pt>
    <dgm:pt modelId="{820E3051-84C0-41AB-9903-516C29830218}" type="sibTrans" cxnId="{ADEA4BB4-885B-47D7-AC9F-C326E1B48EC5}">
      <dgm:prSet/>
      <dgm:spPr/>
      <dgm:t>
        <a:bodyPr/>
        <a:lstStyle/>
        <a:p>
          <a:endParaRPr lang="da-DK"/>
        </a:p>
      </dgm:t>
    </dgm:pt>
    <dgm:pt modelId="{F4F7033A-73CD-44B7-B350-0DD735AD6CBF}">
      <dgm:prSet phldrT="[Tekst]" custT="1"/>
      <dgm:spPr>
        <a:solidFill>
          <a:srgbClr val="AFAF27"/>
        </a:solidFill>
      </dgm:spPr>
      <dgm:t>
        <a:bodyPr/>
        <a:lstStyle/>
        <a:p>
          <a:r>
            <a:rPr lang="da-DK" sz="1100">
              <a:latin typeface="Proxima Nova Semibold"/>
              <a:cs typeface="Proxima Nova Semibold"/>
            </a:rPr>
            <a:t>Lovgivning</a:t>
          </a:r>
        </a:p>
      </dgm:t>
    </dgm:pt>
    <dgm:pt modelId="{E361ED80-030C-4620-88E7-3DBC87EE744D}" type="parTrans" cxnId="{C8F81DCE-408F-4BC5-92BC-82784708398B}">
      <dgm:prSet/>
      <dgm:spPr>
        <a:ln>
          <a:solidFill>
            <a:srgbClr val="AFAF27"/>
          </a:solidFill>
        </a:ln>
      </dgm:spPr>
      <dgm:t>
        <a:bodyPr/>
        <a:lstStyle/>
        <a:p>
          <a:endParaRPr lang="da-DK"/>
        </a:p>
      </dgm:t>
    </dgm:pt>
    <dgm:pt modelId="{4D3F5838-257C-4257-9E14-F976535B9E3C}" type="sibTrans" cxnId="{C8F81DCE-408F-4BC5-92BC-82784708398B}">
      <dgm:prSet/>
      <dgm:spPr/>
      <dgm:t>
        <a:bodyPr/>
        <a:lstStyle/>
        <a:p>
          <a:endParaRPr lang="da-DK"/>
        </a:p>
      </dgm:t>
    </dgm:pt>
    <dgm:pt modelId="{0BA8A27D-D48D-4AA8-BB67-5CA8DE7F114A}">
      <dgm:prSet phldrT="[Tekst]" custT="1"/>
      <dgm:spPr>
        <a:solidFill>
          <a:srgbClr val="AFAF27"/>
        </a:solidFill>
      </dgm:spPr>
      <dgm:t>
        <a:bodyPr/>
        <a:lstStyle/>
        <a:p>
          <a:r>
            <a:rPr lang="da-DK" sz="1100">
              <a:latin typeface="Proxima Nova Semibold"/>
              <a:cs typeface="Proxima Nova Semibold"/>
            </a:rPr>
            <a:t>Har indflydelse på hvem, der må betjene maskiner</a:t>
          </a:r>
        </a:p>
      </dgm:t>
    </dgm:pt>
    <dgm:pt modelId="{2B1FDD72-BA13-497D-92EE-9FD061A821FE}" type="parTrans" cxnId="{F5CB80FF-47B2-4D29-AFC8-F8539D9CEA4A}">
      <dgm:prSet/>
      <dgm:spPr>
        <a:ln>
          <a:solidFill>
            <a:srgbClr val="AFAF27"/>
          </a:solidFill>
        </a:ln>
      </dgm:spPr>
      <dgm:t>
        <a:bodyPr/>
        <a:lstStyle/>
        <a:p>
          <a:endParaRPr lang="da-DK"/>
        </a:p>
      </dgm:t>
    </dgm:pt>
    <dgm:pt modelId="{9E4D7D2C-64CF-4810-8B8C-A563D66707C1}" type="sibTrans" cxnId="{F5CB80FF-47B2-4D29-AFC8-F8539D9CEA4A}">
      <dgm:prSet/>
      <dgm:spPr/>
      <dgm:t>
        <a:bodyPr/>
        <a:lstStyle/>
        <a:p>
          <a:endParaRPr lang="da-DK"/>
        </a:p>
      </dgm:t>
    </dgm:pt>
    <dgm:pt modelId="{87733A03-3865-4F18-9F3E-573A4FF63136}">
      <dgm:prSet phldrT="[Tekst]" custT="1"/>
      <dgm:spPr>
        <a:solidFill>
          <a:srgbClr val="AFAF27"/>
        </a:solidFill>
      </dgm:spPr>
      <dgm:t>
        <a:bodyPr/>
        <a:lstStyle/>
        <a:p>
          <a:r>
            <a:rPr lang="da-DK" sz="1100">
              <a:latin typeface="Proxima Nova Semibold"/>
              <a:cs typeface="Proxima Nova Semibold"/>
            </a:rPr>
            <a:t>Eksempler på arbejds-ulykker</a:t>
          </a:r>
        </a:p>
      </dgm:t>
    </dgm:pt>
    <dgm:pt modelId="{E7D4B032-1B94-4D21-8D48-AFFFBB670F51}" type="parTrans" cxnId="{57D2272A-2009-42E9-B58E-47C749FEF964}">
      <dgm:prSet/>
      <dgm:spPr>
        <a:ln>
          <a:solidFill>
            <a:srgbClr val="AFAF27"/>
          </a:solidFill>
        </a:ln>
      </dgm:spPr>
      <dgm:t>
        <a:bodyPr/>
        <a:lstStyle/>
        <a:p>
          <a:endParaRPr lang="da-DK"/>
        </a:p>
      </dgm:t>
    </dgm:pt>
    <dgm:pt modelId="{8D06AC43-02EB-4E6F-99D7-F9DD81B68857}" type="sibTrans" cxnId="{57D2272A-2009-42E9-B58E-47C749FEF964}">
      <dgm:prSet/>
      <dgm:spPr/>
      <dgm:t>
        <a:bodyPr/>
        <a:lstStyle/>
        <a:p>
          <a:endParaRPr lang="da-DK"/>
        </a:p>
      </dgm:t>
    </dgm:pt>
    <dgm:pt modelId="{620BCC02-E87E-4F72-B490-E8A85B6E50E1}">
      <dgm:prSet phldrT="[Tekst]" custT="1"/>
      <dgm:spPr>
        <a:solidFill>
          <a:srgbClr val="AFAF27"/>
        </a:solidFill>
      </dgm:spPr>
      <dgm:t>
        <a:bodyPr/>
        <a:lstStyle/>
        <a:p>
          <a:r>
            <a:rPr lang="da-DK" sz="1100">
              <a:latin typeface="Proxima Nova Semibold"/>
              <a:cs typeface="Proxima Nova Semibold"/>
            </a:rPr>
            <a:t>Eget ansvar</a:t>
          </a:r>
        </a:p>
      </dgm:t>
    </dgm:pt>
    <dgm:pt modelId="{D8921262-5BF6-4A26-83B1-9CC93F385CD6}" type="parTrans" cxnId="{9B19B2A8-69D8-4AEC-BFB7-341EC77F7F46}">
      <dgm:prSet/>
      <dgm:spPr>
        <a:ln>
          <a:solidFill>
            <a:srgbClr val="AFAF27"/>
          </a:solidFill>
        </a:ln>
      </dgm:spPr>
      <dgm:t>
        <a:bodyPr/>
        <a:lstStyle/>
        <a:p>
          <a:endParaRPr lang="da-DK"/>
        </a:p>
      </dgm:t>
    </dgm:pt>
    <dgm:pt modelId="{326A1798-2A74-474D-B1EB-71A0F5F286D6}" type="sibTrans" cxnId="{9B19B2A8-69D8-4AEC-BFB7-341EC77F7F46}">
      <dgm:prSet/>
      <dgm:spPr/>
      <dgm:t>
        <a:bodyPr/>
        <a:lstStyle/>
        <a:p>
          <a:endParaRPr lang="da-DK"/>
        </a:p>
      </dgm:t>
    </dgm:pt>
    <dgm:pt modelId="{71EF18B1-B46D-4B18-BAF5-8F48D0A4E72E}" type="pres">
      <dgm:prSet presAssocID="{0D16DB6B-0FA5-4FC3-ADFD-9C6E39793E36}" presName="cycle" presStyleCnt="0">
        <dgm:presLayoutVars>
          <dgm:chMax val="1"/>
          <dgm:dir/>
          <dgm:animLvl val="ctr"/>
          <dgm:resizeHandles val="exact"/>
        </dgm:presLayoutVars>
      </dgm:prSet>
      <dgm:spPr/>
      <dgm:t>
        <a:bodyPr/>
        <a:lstStyle/>
        <a:p>
          <a:endParaRPr lang="da-DK"/>
        </a:p>
      </dgm:t>
    </dgm:pt>
    <dgm:pt modelId="{27D71B0D-1370-42DE-B3D0-8FE44D06AD25}" type="pres">
      <dgm:prSet presAssocID="{7944E0BF-F05E-4BFA-A4AD-33D4CD9273A9}" presName="centerShape" presStyleLbl="node0" presStyleIdx="0" presStyleCnt="1"/>
      <dgm:spPr/>
      <dgm:t>
        <a:bodyPr/>
        <a:lstStyle/>
        <a:p>
          <a:endParaRPr lang="da-DK"/>
        </a:p>
      </dgm:t>
    </dgm:pt>
    <dgm:pt modelId="{25DFED25-E94E-47B5-BB8B-3196B80CC6DF}" type="pres">
      <dgm:prSet presAssocID="{E361ED80-030C-4620-88E7-3DBC87EE744D}" presName="Name9" presStyleLbl="parChTrans1D2" presStyleIdx="0" presStyleCnt="4"/>
      <dgm:spPr/>
      <dgm:t>
        <a:bodyPr/>
        <a:lstStyle/>
        <a:p>
          <a:endParaRPr lang="da-DK"/>
        </a:p>
      </dgm:t>
    </dgm:pt>
    <dgm:pt modelId="{865453A3-E246-4B5E-A14F-8AF1FA34F1D2}" type="pres">
      <dgm:prSet presAssocID="{E361ED80-030C-4620-88E7-3DBC87EE744D}" presName="connTx" presStyleLbl="parChTrans1D2" presStyleIdx="0" presStyleCnt="4"/>
      <dgm:spPr/>
      <dgm:t>
        <a:bodyPr/>
        <a:lstStyle/>
        <a:p>
          <a:endParaRPr lang="da-DK"/>
        </a:p>
      </dgm:t>
    </dgm:pt>
    <dgm:pt modelId="{08799699-F99C-4962-A057-4CE501B16144}" type="pres">
      <dgm:prSet presAssocID="{F4F7033A-73CD-44B7-B350-0DD735AD6CBF}" presName="node" presStyleLbl="node1" presStyleIdx="0" presStyleCnt="4">
        <dgm:presLayoutVars>
          <dgm:bulletEnabled val="1"/>
        </dgm:presLayoutVars>
      </dgm:prSet>
      <dgm:spPr/>
      <dgm:t>
        <a:bodyPr/>
        <a:lstStyle/>
        <a:p>
          <a:endParaRPr lang="da-DK"/>
        </a:p>
      </dgm:t>
    </dgm:pt>
    <dgm:pt modelId="{3328E427-A751-4A6B-B594-B068A19BE944}" type="pres">
      <dgm:prSet presAssocID="{2B1FDD72-BA13-497D-92EE-9FD061A821FE}" presName="Name9" presStyleLbl="parChTrans1D2" presStyleIdx="1" presStyleCnt="4"/>
      <dgm:spPr/>
      <dgm:t>
        <a:bodyPr/>
        <a:lstStyle/>
        <a:p>
          <a:endParaRPr lang="da-DK"/>
        </a:p>
      </dgm:t>
    </dgm:pt>
    <dgm:pt modelId="{F199AF33-6A86-45AE-8289-E0AF43A3FE52}" type="pres">
      <dgm:prSet presAssocID="{2B1FDD72-BA13-497D-92EE-9FD061A821FE}" presName="connTx" presStyleLbl="parChTrans1D2" presStyleIdx="1" presStyleCnt="4"/>
      <dgm:spPr/>
      <dgm:t>
        <a:bodyPr/>
        <a:lstStyle/>
        <a:p>
          <a:endParaRPr lang="da-DK"/>
        </a:p>
      </dgm:t>
    </dgm:pt>
    <dgm:pt modelId="{9DB3A5A6-9382-43AE-A59B-CD840D33A45E}" type="pres">
      <dgm:prSet presAssocID="{0BA8A27D-D48D-4AA8-BB67-5CA8DE7F114A}" presName="node" presStyleLbl="node1" presStyleIdx="1" presStyleCnt="4">
        <dgm:presLayoutVars>
          <dgm:bulletEnabled val="1"/>
        </dgm:presLayoutVars>
      </dgm:prSet>
      <dgm:spPr/>
      <dgm:t>
        <a:bodyPr/>
        <a:lstStyle/>
        <a:p>
          <a:endParaRPr lang="da-DK"/>
        </a:p>
      </dgm:t>
    </dgm:pt>
    <dgm:pt modelId="{0EC5C418-0CC1-4A24-B006-523AC25B60DC}" type="pres">
      <dgm:prSet presAssocID="{E7D4B032-1B94-4D21-8D48-AFFFBB670F51}" presName="Name9" presStyleLbl="parChTrans1D2" presStyleIdx="2" presStyleCnt="4"/>
      <dgm:spPr/>
      <dgm:t>
        <a:bodyPr/>
        <a:lstStyle/>
        <a:p>
          <a:endParaRPr lang="da-DK"/>
        </a:p>
      </dgm:t>
    </dgm:pt>
    <dgm:pt modelId="{DD7658E5-935F-4684-81FF-EAF53234E2EF}" type="pres">
      <dgm:prSet presAssocID="{E7D4B032-1B94-4D21-8D48-AFFFBB670F51}" presName="connTx" presStyleLbl="parChTrans1D2" presStyleIdx="2" presStyleCnt="4"/>
      <dgm:spPr/>
      <dgm:t>
        <a:bodyPr/>
        <a:lstStyle/>
        <a:p>
          <a:endParaRPr lang="da-DK"/>
        </a:p>
      </dgm:t>
    </dgm:pt>
    <dgm:pt modelId="{02E0B1CC-FD98-4396-AE25-296C454BCB57}" type="pres">
      <dgm:prSet presAssocID="{87733A03-3865-4F18-9F3E-573A4FF63136}" presName="node" presStyleLbl="node1" presStyleIdx="2" presStyleCnt="4">
        <dgm:presLayoutVars>
          <dgm:bulletEnabled val="1"/>
        </dgm:presLayoutVars>
      </dgm:prSet>
      <dgm:spPr/>
      <dgm:t>
        <a:bodyPr/>
        <a:lstStyle/>
        <a:p>
          <a:endParaRPr lang="da-DK"/>
        </a:p>
      </dgm:t>
    </dgm:pt>
    <dgm:pt modelId="{FE6AC4DC-E6C5-4B79-A0D4-C0C4A861DA08}" type="pres">
      <dgm:prSet presAssocID="{D8921262-5BF6-4A26-83B1-9CC93F385CD6}" presName="Name9" presStyleLbl="parChTrans1D2" presStyleIdx="3" presStyleCnt="4"/>
      <dgm:spPr/>
      <dgm:t>
        <a:bodyPr/>
        <a:lstStyle/>
        <a:p>
          <a:endParaRPr lang="da-DK"/>
        </a:p>
      </dgm:t>
    </dgm:pt>
    <dgm:pt modelId="{DC07FB74-BA4A-45D2-B6D2-5410437F1E11}" type="pres">
      <dgm:prSet presAssocID="{D8921262-5BF6-4A26-83B1-9CC93F385CD6}" presName="connTx" presStyleLbl="parChTrans1D2" presStyleIdx="3" presStyleCnt="4"/>
      <dgm:spPr/>
      <dgm:t>
        <a:bodyPr/>
        <a:lstStyle/>
        <a:p>
          <a:endParaRPr lang="da-DK"/>
        </a:p>
      </dgm:t>
    </dgm:pt>
    <dgm:pt modelId="{998392DC-73F4-42D8-8699-89D704C54F90}" type="pres">
      <dgm:prSet presAssocID="{620BCC02-E87E-4F72-B490-E8A85B6E50E1}" presName="node" presStyleLbl="node1" presStyleIdx="3" presStyleCnt="4">
        <dgm:presLayoutVars>
          <dgm:bulletEnabled val="1"/>
        </dgm:presLayoutVars>
      </dgm:prSet>
      <dgm:spPr/>
      <dgm:t>
        <a:bodyPr/>
        <a:lstStyle/>
        <a:p>
          <a:endParaRPr lang="da-DK"/>
        </a:p>
      </dgm:t>
    </dgm:pt>
  </dgm:ptLst>
  <dgm:cxnLst>
    <dgm:cxn modelId="{C25E0094-4900-4DF5-A091-E2CE658607FE}" type="presOf" srcId="{E361ED80-030C-4620-88E7-3DBC87EE744D}" destId="{865453A3-E246-4B5E-A14F-8AF1FA34F1D2}" srcOrd="1" destOrd="0" presId="urn:microsoft.com/office/officeart/2005/8/layout/radial1"/>
    <dgm:cxn modelId="{0FA80AF6-2E22-4870-A10E-EEDEA54455FA}" type="presOf" srcId="{7944E0BF-F05E-4BFA-A4AD-33D4CD9273A9}" destId="{27D71B0D-1370-42DE-B3D0-8FE44D06AD25}" srcOrd="0" destOrd="0" presId="urn:microsoft.com/office/officeart/2005/8/layout/radial1"/>
    <dgm:cxn modelId="{9B19B2A8-69D8-4AEC-BFB7-341EC77F7F46}" srcId="{7944E0BF-F05E-4BFA-A4AD-33D4CD9273A9}" destId="{620BCC02-E87E-4F72-B490-E8A85B6E50E1}" srcOrd="3" destOrd="0" parTransId="{D8921262-5BF6-4A26-83B1-9CC93F385CD6}" sibTransId="{326A1798-2A74-474D-B1EB-71A0F5F286D6}"/>
    <dgm:cxn modelId="{1A752E35-CD87-4DB1-95F6-5C9CEB0D3AC4}" type="presOf" srcId="{620BCC02-E87E-4F72-B490-E8A85B6E50E1}" destId="{998392DC-73F4-42D8-8699-89D704C54F90}" srcOrd="0" destOrd="0" presId="urn:microsoft.com/office/officeart/2005/8/layout/radial1"/>
    <dgm:cxn modelId="{517D0DB6-9F3D-40AE-9FA3-F45DCBA59B3B}" type="presOf" srcId="{87733A03-3865-4F18-9F3E-573A4FF63136}" destId="{02E0B1CC-FD98-4396-AE25-296C454BCB57}" srcOrd="0" destOrd="0" presId="urn:microsoft.com/office/officeart/2005/8/layout/radial1"/>
    <dgm:cxn modelId="{9644F966-9862-4668-9F2E-B4724972795A}" type="presOf" srcId="{2B1FDD72-BA13-497D-92EE-9FD061A821FE}" destId="{3328E427-A751-4A6B-B594-B068A19BE944}" srcOrd="0" destOrd="0" presId="urn:microsoft.com/office/officeart/2005/8/layout/radial1"/>
    <dgm:cxn modelId="{4CD77375-2D5B-43D3-A0DF-A54CD8825CE5}" type="presOf" srcId="{0BA8A27D-D48D-4AA8-BB67-5CA8DE7F114A}" destId="{9DB3A5A6-9382-43AE-A59B-CD840D33A45E}" srcOrd="0" destOrd="0" presId="urn:microsoft.com/office/officeart/2005/8/layout/radial1"/>
    <dgm:cxn modelId="{F5CB80FF-47B2-4D29-AFC8-F8539D9CEA4A}" srcId="{7944E0BF-F05E-4BFA-A4AD-33D4CD9273A9}" destId="{0BA8A27D-D48D-4AA8-BB67-5CA8DE7F114A}" srcOrd="1" destOrd="0" parTransId="{2B1FDD72-BA13-497D-92EE-9FD061A821FE}" sibTransId="{9E4D7D2C-64CF-4810-8B8C-A563D66707C1}"/>
    <dgm:cxn modelId="{ADEA4BB4-885B-47D7-AC9F-C326E1B48EC5}" srcId="{0D16DB6B-0FA5-4FC3-ADFD-9C6E39793E36}" destId="{7944E0BF-F05E-4BFA-A4AD-33D4CD9273A9}" srcOrd="0" destOrd="0" parTransId="{F71694B2-5AEB-4EB3-AFDB-F7A083B525FF}" sibTransId="{820E3051-84C0-41AB-9903-516C29830218}"/>
    <dgm:cxn modelId="{C8F81DCE-408F-4BC5-92BC-82784708398B}" srcId="{7944E0BF-F05E-4BFA-A4AD-33D4CD9273A9}" destId="{F4F7033A-73CD-44B7-B350-0DD735AD6CBF}" srcOrd="0" destOrd="0" parTransId="{E361ED80-030C-4620-88E7-3DBC87EE744D}" sibTransId="{4D3F5838-257C-4257-9E14-F976535B9E3C}"/>
    <dgm:cxn modelId="{9A96DA07-FA92-4487-A288-4A055FA0CDE2}" type="presOf" srcId="{E7D4B032-1B94-4D21-8D48-AFFFBB670F51}" destId="{0EC5C418-0CC1-4A24-B006-523AC25B60DC}" srcOrd="0" destOrd="0" presId="urn:microsoft.com/office/officeart/2005/8/layout/radial1"/>
    <dgm:cxn modelId="{831B08F4-8B4A-40A9-9B7E-547A76E13096}" type="presOf" srcId="{D8921262-5BF6-4A26-83B1-9CC93F385CD6}" destId="{FE6AC4DC-E6C5-4B79-A0D4-C0C4A861DA08}" srcOrd="0" destOrd="0" presId="urn:microsoft.com/office/officeart/2005/8/layout/radial1"/>
    <dgm:cxn modelId="{AE238725-CD28-45A8-B638-DFBB3DDE33C8}" type="presOf" srcId="{0D16DB6B-0FA5-4FC3-ADFD-9C6E39793E36}" destId="{71EF18B1-B46D-4B18-BAF5-8F48D0A4E72E}" srcOrd="0" destOrd="0" presId="urn:microsoft.com/office/officeart/2005/8/layout/radial1"/>
    <dgm:cxn modelId="{57D2272A-2009-42E9-B58E-47C749FEF964}" srcId="{7944E0BF-F05E-4BFA-A4AD-33D4CD9273A9}" destId="{87733A03-3865-4F18-9F3E-573A4FF63136}" srcOrd="2" destOrd="0" parTransId="{E7D4B032-1B94-4D21-8D48-AFFFBB670F51}" sibTransId="{8D06AC43-02EB-4E6F-99D7-F9DD81B68857}"/>
    <dgm:cxn modelId="{4813813D-D8A1-4826-A297-06AFB2CECF14}" type="presOf" srcId="{D8921262-5BF6-4A26-83B1-9CC93F385CD6}" destId="{DC07FB74-BA4A-45D2-B6D2-5410437F1E11}" srcOrd="1" destOrd="0" presId="urn:microsoft.com/office/officeart/2005/8/layout/radial1"/>
    <dgm:cxn modelId="{6BD2F875-3F33-48BB-AD32-CC3D5044EDE7}" type="presOf" srcId="{E361ED80-030C-4620-88E7-3DBC87EE744D}" destId="{25DFED25-E94E-47B5-BB8B-3196B80CC6DF}" srcOrd="0" destOrd="0" presId="urn:microsoft.com/office/officeart/2005/8/layout/radial1"/>
    <dgm:cxn modelId="{0E13E690-CDFB-4364-9B8E-2B639A5141A9}" type="presOf" srcId="{E7D4B032-1B94-4D21-8D48-AFFFBB670F51}" destId="{DD7658E5-935F-4684-81FF-EAF53234E2EF}" srcOrd="1" destOrd="0" presId="urn:microsoft.com/office/officeart/2005/8/layout/radial1"/>
    <dgm:cxn modelId="{42D43C08-5CE1-4058-96DF-4134F470F536}" type="presOf" srcId="{F4F7033A-73CD-44B7-B350-0DD735AD6CBF}" destId="{08799699-F99C-4962-A057-4CE501B16144}" srcOrd="0" destOrd="0" presId="urn:microsoft.com/office/officeart/2005/8/layout/radial1"/>
    <dgm:cxn modelId="{1DE68DBF-B1F0-4084-BB43-A9B57F7BB422}" type="presOf" srcId="{2B1FDD72-BA13-497D-92EE-9FD061A821FE}" destId="{F199AF33-6A86-45AE-8289-E0AF43A3FE52}" srcOrd="1" destOrd="0" presId="urn:microsoft.com/office/officeart/2005/8/layout/radial1"/>
    <dgm:cxn modelId="{9846C591-50A0-4F58-9138-CC4ED878E3E1}" type="presParOf" srcId="{71EF18B1-B46D-4B18-BAF5-8F48D0A4E72E}" destId="{27D71B0D-1370-42DE-B3D0-8FE44D06AD25}" srcOrd="0" destOrd="0" presId="urn:microsoft.com/office/officeart/2005/8/layout/radial1"/>
    <dgm:cxn modelId="{B26D6B02-D406-4CA3-9B2B-1DE263E6CA00}" type="presParOf" srcId="{71EF18B1-B46D-4B18-BAF5-8F48D0A4E72E}" destId="{25DFED25-E94E-47B5-BB8B-3196B80CC6DF}" srcOrd="1" destOrd="0" presId="urn:microsoft.com/office/officeart/2005/8/layout/radial1"/>
    <dgm:cxn modelId="{E2BAD681-52BE-4536-9038-47EDE59DD7B4}" type="presParOf" srcId="{25DFED25-E94E-47B5-BB8B-3196B80CC6DF}" destId="{865453A3-E246-4B5E-A14F-8AF1FA34F1D2}" srcOrd="0" destOrd="0" presId="urn:microsoft.com/office/officeart/2005/8/layout/radial1"/>
    <dgm:cxn modelId="{20164FFC-2F33-4C77-BD49-C66F53F367C2}" type="presParOf" srcId="{71EF18B1-B46D-4B18-BAF5-8F48D0A4E72E}" destId="{08799699-F99C-4962-A057-4CE501B16144}" srcOrd="2" destOrd="0" presId="urn:microsoft.com/office/officeart/2005/8/layout/radial1"/>
    <dgm:cxn modelId="{23E09275-D252-4F81-8769-FCF09CD05BC3}" type="presParOf" srcId="{71EF18B1-B46D-4B18-BAF5-8F48D0A4E72E}" destId="{3328E427-A751-4A6B-B594-B068A19BE944}" srcOrd="3" destOrd="0" presId="urn:microsoft.com/office/officeart/2005/8/layout/radial1"/>
    <dgm:cxn modelId="{F475D4A8-AA9D-4CFC-9515-13CC56DE87BE}" type="presParOf" srcId="{3328E427-A751-4A6B-B594-B068A19BE944}" destId="{F199AF33-6A86-45AE-8289-E0AF43A3FE52}" srcOrd="0" destOrd="0" presId="urn:microsoft.com/office/officeart/2005/8/layout/radial1"/>
    <dgm:cxn modelId="{A8CA09A8-642D-4301-82D6-9FDAA92B93BB}" type="presParOf" srcId="{71EF18B1-B46D-4B18-BAF5-8F48D0A4E72E}" destId="{9DB3A5A6-9382-43AE-A59B-CD840D33A45E}" srcOrd="4" destOrd="0" presId="urn:microsoft.com/office/officeart/2005/8/layout/radial1"/>
    <dgm:cxn modelId="{0094D6B5-7AF1-443E-90F0-61916055AFDB}" type="presParOf" srcId="{71EF18B1-B46D-4B18-BAF5-8F48D0A4E72E}" destId="{0EC5C418-0CC1-4A24-B006-523AC25B60DC}" srcOrd="5" destOrd="0" presId="urn:microsoft.com/office/officeart/2005/8/layout/radial1"/>
    <dgm:cxn modelId="{E03760AF-CD9A-4FBF-A0C3-F5CE869D4DEE}" type="presParOf" srcId="{0EC5C418-0CC1-4A24-B006-523AC25B60DC}" destId="{DD7658E5-935F-4684-81FF-EAF53234E2EF}" srcOrd="0" destOrd="0" presId="urn:microsoft.com/office/officeart/2005/8/layout/radial1"/>
    <dgm:cxn modelId="{D41A0B52-E002-4172-9370-B95B2A10E4B7}" type="presParOf" srcId="{71EF18B1-B46D-4B18-BAF5-8F48D0A4E72E}" destId="{02E0B1CC-FD98-4396-AE25-296C454BCB57}" srcOrd="6" destOrd="0" presId="urn:microsoft.com/office/officeart/2005/8/layout/radial1"/>
    <dgm:cxn modelId="{9B54C367-4379-46DF-B782-90D66FC85D14}" type="presParOf" srcId="{71EF18B1-B46D-4B18-BAF5-8F48D0A4E72E}" destId="{FE6AC4DC-E6C5-4B79-A0D4-C0C4A861DA08}" srcOrd="7" destOrd="0" presId="urn:microsoft.com/office/officeart/2005/8/layout/radial1"/>
    <dgm:cxn modelId="{A1429AEF-7EEF-4BFE-B383-882238DA888B}" type="presParOf" srcId="{FE6AC4DC-E6C5-4B79-A0D4-C0C4A861DA08}" destId="{DC07FB74-BA4A-45D2-B6D2-5410437F1E11}" srcOrd="0" destOrd="0" presId="urn:microsoft.com/office/officeart/2005/8/layout/radial1"/>
    <dgm:cxn modelId="{C6D159CB-810F-4113-8F80-9BF666337FC0}" type="presParOf" srcId="{71EF18B1-B46D-4B18-BAF5-8F48D0A4E72E}" destId="{998392DC-73F4-42D8-8699-89D704C54F90}" srcOrd="8" destOrd="0" presId="urn:microsoft.com/office/officeart/2005/8/layout/radial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D71B0D-1370-42DE-B3D0-8FE44D06AD25}">
      <dsp:nvSpPr>
        <dsp:cNvPr id="0" name=""/>
        <dsp:cNvSpPr/>
      </dsp:nvSpPr>
      <dsp:spPr>
        <a:xfrm>
          <a:off x="2089546" y="1702685"/>
          <a:ext cx="1307306" cy="1307306"/>
        </a:xfrm>
        <a:prstGeom prst="ellipse">
          <a:avLst/>
        </a:prstGeom>
        <a:solidFill>
          <a:srgbClr val="AFAF2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latin typeface="Proxima Nova Semibold"/>
              <a:cs typeface="Proxima Nova Semibold"/>
            </a:rPr>
            <a:t>Fagligt begreb, fx Arbejdsmiljø</a:t>
          </a:r>
        </a:p>
      </dsp:txBody>
      <dsp:txXfrm>
        <a:off x="2280997" y="1894136"/>
        <a:ext cx="924404" cy="924404"/>
      </dsp:txXfrm>
    </dsp:sp>
    <dsp:sp modelId="{25DFED25-E94E-47B5-BB8B-3196B80CC6DF}">
      <dsp:nvSpPr>
        <dsp:cNvPr id="0" name=""/>
        <dsp:cNvSpPr/>
      </dsp:nvSpPr>
      <dsp:spPr>
        <a:xfrm rot="16200000">
          <a:off x="2547055" y="1485095"/>
          <a:ext cx="392289" cy="42890"/>
        </a:xfrm>
        <a:custGeom>
          <a:avLst/>
          <a:gdLst/>
          <a:ahLst/>
          <a:cxnLst/>
          <a:rect l="0" t="0" r="0" b="0"/>
          <a:pathLst>
            <a:path>
              <a:moveTo>
                <a:pt x="0" y="21445"/>
              </a:moveTo>
              <a:lnTo>
                <a:pt x="392289" y="21445"/>
              </a:lnTo>
            </a:path>
          </a:pathLst>
        </a:custGeom>
        <a:noFill/>
        <a:ln w="25400" cap="flat" cmpd="sng" algn="ctr">
          <a:solidFill>
            <a:srgbClr val="AFAF27"/>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a-DK" sz="500" kern="1200"/>
        </a:p>
      </dsp:txBody>
      <dsp:txXfrm>
        <a:off x="2733392" y="1496733"/>
        <a:ext cx="19614" cy="19614"/>
      </dsp:txXfrm>
    </dsp:sp>
    <dsp:sp modelId="{08799699-F99C-4962-A057-4CE501B16144}">
      <dsp:nvSpPr>
        <dsp:cNvPr id="0" name=""/>
        <dsp:cNvSpPr/>
      </dsp:nvSpPr>
      <dsp:spPr>
        <a:xfrm>
          <a:off x="2089546" y="3089"/>
          <a:ext cx="1307306" cy="1307306"/>
        </a:xfrm>
        <a:prstGeom prst="ellipse">
          <a:avLst/>
        </a:prstGeom>
        <a:solidFill>
          <a:srgbClr val="AFAF2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latin typeface="Proxima Nova Semibold"/>
              <a:cs typeface="Proxima Nova Semibold"/>
            </a:rPr>
            <a:t>Lovgivning</a:t>
          </a:r>
        </a:p>
      </dsp:txBody>
      <dsp:txXfrm>
        <a:off x="2280997" y="194540"/>
        <a:ext cx="924404" cy="924404"/>
      </dsp:txXfrm>
    </dsp:sp>
    <dsp:sp modelId="{3328E427-A751-4A6B-B594-B068A19BE944}">
      <dsp:nvSpPr>
        <dsp:cNvPr id="0" name=""/>
        <dsp:cNvSpPr/>
      </dsp:nvSpPr>
      <dsp:spPr>
        <a:xfrm>
          <a:off x="3396853" y="2334893"/>
          <a:ext cx="392289" cy="42890"/>
        </a:xfrm>
        <a:custGeom>
          <a:avLst/>
          <a:gdLst/>
          <a:ahLst/>
          <a:cxnLst/>
          <a:rect l="0" t="0" r="0" b="0"/>
          <a:pathLst>
            <a:path>
              <a:moveTo>
                <a:pt x="0" y="21445"/>
              </a:moveTo>
              <a:lnTo>
                <a:pt x="392289" y="21445"/>
              </a:lnTo>
            </a:path>
          </a:pathLst>
        </a:custGeom>
        <a:noFill/>
        <a:ln w="25400" cap="flat" cmpd="sng" algn="ctr">
          <a:solidFill>
            <a:srgbClr val="AFAF27"/>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a-DK" sz="500" kern="1200"/>
        </a:p>
      </dsp:txBody>
      <dsp:txXfrm>
        <a:off x="3583190" y="2346531"/>
        <a:ext cx="19614" cy="19614"/>
      </dsp:txXfrm>
    </dsp:sp>
    <dsp:sp modelId="{9DB3A5A6-9382-43AE-A59B-CD840D33A45E}">
      <dsp:nvSpPr>
        <dsp:cNvPr id="0" name=""/>
        <dsp:cNvSpPr/>
      </dsp:nvSpPr>
      <dsp:spPr>
        <a:xfrm>
          <a:off x="3789142" y="1702685"/>
          <a:ext cx="1307306" cy="1307306"/>
        </a:xfrm>
        <a:prstGeom prst="ellipse">
          <a:avLst/>
        </a:prstGeom>
        <a:solidFill>
          <a:srgbClr val="AFAF2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latin typeface="Proxima Nova Semibold"/>
              <a:cs typeface="Proxima Nova Semibold"/>
            </a:rPr>
            <a:t>Har indflydelse på hvem, der må betjene maskiner</a:t>
          </a:r>
        </a:p>
      </dsp:txBody>
      <dsp:txXfrm>
        <a:off x="3980593" y="1894136"/>
        <a:ext cx="924404" cy="924404"/>
      </dsp:txXfrm>
    </dsp:sp>
    <dsp:sp modelId="{0EC5C418-0CC1-4A24-B006-523AC25B60DC}">
      <dsp:nvSpPr>
        <dsp:cNvPr id="0" name=""/>
        <dsp:cNvSpPr/>
      </dsp:nvSpPr>
      <dsp:spPr>
        <a:xfrm rot="5400000">
          <a:off x="2547055" y="3184690"/>
          <a:ext cx="392289" cy="42890"/>
        </a:xfrm>
        <a:custGeom>
          <a:avLst/>
          <a:gdLst/>
          <a:ahLst/>
          <a:cxnLst/>
          <a:rect l="0" t="0" r="0" b="0"/>
          <a:pathLst>
            <a:path>
              <a:moveTo>
                <a:pt x="0" y="21445"/>
              </a:moveTo>
              <a:lnTo>
                <a:pt x="392289" y="21445"/>
              </a:lnTo>
            </a:path>
          </a:pathLst>
        </a:custGeom>
        <a:noFill/>
        <a:ln w="25400" cap="flat" cmpd="sng" algn="ctr">
          <a:solidFill>
            <a:srgbClr val="AFAF27"/>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a-DK" sz="500" kern="1200"/>
        </a:p>
      </dsp:txBody>
      <dsp:txXfrm>
        <a:off x="2733392" y="3196329"/>
        <a:ext cx="19614" cy="19614"/>
      </dsp:txXfrm>
    </dsp:sp>
    <dsp:sp modelId="{02E0B1CC-FD98-4396-AE25-296C454BCB57}">
      <dsp:nvSpPr>
        <dsp:cNvPr id="0" name=""/>
        <dsp:cNvSpPr/>
      </dsp:nvSpPr>
      <dsp:spPr>
        <a:xfrm>
          <a:off x="2089546" y="3402280"/>
          <a:ext cx="1307306" cy="1307306"/>
        </a:xfrm>
        <a:prstGeom prst="ellipse">
          <a:avLst/>
        </a:prstGeom>
        <a:solidFill>
          <a:srgbClr val="AFAF2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latin typeface="Proxima Nova Semibold"/>
              <a:cs typeface="Proxima Nova Semibold"/>
            </a:rPr>
            <a:t>Eksempler på arbejds-ulykker</a:t>
          </a:r>
        </a:p>
      </dsp:txBody>
      <dsp:txXfrm>
        <a:off x="2280997" y="3593731"/>
        <a:ext cx="924404" cy="924404"/>
      </dsp:txXfrm>
    </dsp:sp>
    <dsp:sp modelId="{FE6AC4DC-E6C5-4B79-A0D4-C0C4A861DA08}">
      <dsp:nvSpPr>
        <dsp:cNvPr id="0" name=""/>
        <dsp:cNvSpPr/>
      </dsp:nvSpPr>
      <dsp:spPr>
        <a:xfrm rot="10800000">
          <a:off x="1697257" y="2334893"/>
          <a:ext cx="392289" cy="42890"/>
        </a:xfrm>
        <a:custGeom>
          <a:avLst/>
          <a:gdLst/>
          <a:ahLst/>
          <a:cxnLst/>
          <a:rect l="0" t="0" r="0" b="0"/>
          <a:pathLst>
            <a:path>
              <a:moveTo>
                <a:pt x="0" y="21445"/>
              </a:moveTo>
              <a:lnTo>
                <a:pt x="392289" y="21445"/>
              </a:lnTo>
            </a:path>
          </a:pathLst>
        </a:custGeom>
        <a:noFill/>
        <a:ln w="25400" cap="flat" cmpd="sng" algn="ctr">
          <a:solidFill>
            <a:srgbClr val="AFAF27"/>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a-DK" sz="500" kern="1200"/>
        </a:p>
      </dsp:txBody>
      <dsp:txXfrm rot="10800000">
        <a:off x="1883594" y="2346531"/>
        <a:ext cx="19614" cy="19614"/>
      </dsp:txXfrm>
    </dsp:sp>
    <dsp:sp modelId="{998392DC-73F4-42D8-8699-89D704C54F90}">
      <dsp:nvSpPr>
        <dsp:cNvPr id="0" name=""/>
        <dsp:cNvSpPr/>
      </dsp:nvSpPr>
      <dsp:spPr>
        <a:xfrm>
          <a:off x="389951" y="1702685"/>
          <a:ext cx="1307306" cy="1307306"/>
        </a:xfrm>
        <a:prstGeom prst="ellipse">
          <a:avLst/>
        </a:prstGeom>
        <a:solidFill>
          <a:srgbClr val="AFAF2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a-DK" sz="1100" kern="1200">
              <a:latin typeface="Proxima Nova Semibold"/>
              <a:cs typeface="Proxima Nova Semibold"/>
            </a:rPr>
            <a:t>Eget ansvar</a:t>
          </a:r>
        </a:p>
      </dsp:txBody>
      <dsp:txXfrm>
        <a:off x="581402" y="1894136"/>
        <a:ext cx="924404" cy="9244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C">
  <a:themeElements>
    <a:clrScheme name="TEC">
      <a:dk1>
        <a:sysClr val="windowText" lastClr="000000"/>
      </a:dk1>
      <a:lt1>
        <a:sysClr val="window" lastClr="FFFFFF"/>
      </a:lt1>
      <a:dk2>
        <a:srgbClr val="00415A"/>
      </a:dk2>
      <a:lt2>
        <a:srgbClr val="E6E6E6"/>
      </a:lt2>
      <a:accent1>
        <a:srgbClr val="FA5050"/>
      </a:accent1>
      <a:accent2>
        <a:srgbClr val="28CDAF"/>
      </a:accent2>
      <a:accent3>
        <a:srgbClr val="00415A"/>
      </a:accent3>
      <a:accent4>
        <a:srgbClr val="550041"/>
      </a:accent4>
      <a:accent5>
        <a:srgbClr val="CDA01E"/>
      </a:accent5>
      <a:accent6>
        <a:srgbClr val="64BECD"/>
      </a:accent6>
      <a:hlink>
        <a:srgbClr val="5A1400"/>
      </a:hlink>
      <a:folHlink>
        <a:srgbClr val="5A14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TEC" id="{42DB8E02-7BC1-4B95-A758-84A68F5DD031}" vid="{2EA6425F-A4D4-4CB0-8B8A-881892F4682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F3AEC-B9D8-4537-A2E0-E01C24C0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TEC_blank</Template>
  <TotalTime>1</TotalTime>
  <Pages>10</Pages>
  <Words>421</Words>
  <Characters>2574</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 blank</vt:lpstr>
      <vt:lpstr>TEC brev</vt:lpstr>
    </vt:vector>
  </TitlesOfParts>
  <Company>TEC</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blank</dc:title>
  <dc:creator>Winnie Nørskov - TEC</dc:creator>
  <cp:lastModifiedBy>Winnie Nørskov - TEC</cp:lastModifiedBy>
  <cp:revision>2</cp:revision>
  <dcterms:created xsi:type="dcterms:W3CDTF">2015-12-15T13:59:00Z</dcterms:created>
  <dcterms:modified xsi:type="dcterms:W3CDTF">2015-12-15T13:59:00Z</dcterms:modified>
</cp:coreProperties>
</file>