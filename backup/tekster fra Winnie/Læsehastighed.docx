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FCF" w:rsidRPr="00244FCF" w:rsidRDefault="00244FCF" w:rsidP="00244FCF">
      <w:r w:rsidRPr="00244FCF">
        <w:fldChar w:fldCharType="begin"/>
      </w:r>
      <w:r w:rsidRPr="00244FCF">
        <w:instrText xml:space="preserve"> HYPERLINK "http://fredagstimen.blogspot.com/2013/05/trning-af-lsehastighed.html" </w:instrText>
      </w:r>
      <w:r w:rsidRPr="00244FCF">
        <w:fldChar w:fldCharType="separate"/>
      </w:r>
      <w:r w:rsidRPr="00244FCF">
        <w:rPr>
          <w:rStyle w:val="Hyperlink"/>
        </w:rPr>
        <w:t>Træning af læsehastighed.</w:t>
      </w:r>
      <w:r w:rsidRPr="00244FCF">
        <w:fldChar w:fldCharType="end"/>
      </w:r>
      <w:r w:rsidRPr="00244FCF">
        <w:t xml:space="preserve"> </w:t>
      </w:r>
    </w:p>
    <w:p w:rsidR="00244FCF" w:rsidRPr="00244FCF" w:rsidRDefault="00244FCF" w:rsidP="00244FCF">
      <w:r w:rsidRPr="00244FCF">
        <w:t xml:space="preserve">For at øge din læsehastighed kan du bruge forskellige læseteknikker. Det er vigtigt at bruge den </w:t>
      </w:r>
      <w:r w:rsidRPr="00244FCF">
        <w:rPr>
          <w:i/>
          <w:iCs/>
        </w:rPr>
        <w:t>teknik</w:t>
      </w:r>
      <w:r w:rsidRPr="00244FCF">
        <w:t xml:space="preserve">, der er mest hensigtsmæssig i forhold til dit </w:t>
      </w:r>
      <w:r w:rsidRPr="00244FCF">
        <w:rPr>
          <w:i/>
          <w:iCs/>
        </w:rPr>
        <w:t>læseformål</w:t>
      </w:r>
      <w:r w:rsidRPr="00244FCF">
        <w:t>.</w:t>
      </w:r>
    </w:p>
    <w:p w:rsidR="00244FCF" w:rsidRPr="00244FCF" w:rsidRDefault="00244FCF" w:rsidP="00244FCF"/>
    <w:p w:rsidR="00244FCF" w:rsidRPr="00244FCF" w:rsidRDefault="00244FCF" w:rsidP="00244FCF">
      <w:r w:rsidRPr="00244FCF">
        <w:rPr>
          <w:u w:val="single"/>
        </w:rPr>
        <w:t>Inden du læser en tekst, bør du derfor tænke over:</w:t>
      </w:r>
    </w:p>
    <w:p w:rsidR="00244FCF" w:rsidRPr="00244FCF" w:rsidRDefault="00244FCF" w:rsidP="00244FCF">
      <w:pPr>
        <w:numPr>
          <w:ilvl w:val="0"/>
          <w:numId w:val="1"/>
        </w:numPr>
      </w:pPr>
      <w:r w:rsidRPr="00244FCF">
        <w:t xml:space="preserve">Hvad er </w:t>
      </w:r>
      <w:r w:rsidRPr="00244FCF">
        <w:rPr>
          <w:b/>
          <w:bCs/>
        </w:rPr>
        <w:t xml:space="preserve">formålet </w:t>
      </w:r>
      <w:r w:rsidRPr="00244FCF">
        <w:t>med at læse teksten?</w:t>
      </w:r>
    </w:p>
    <w:p w:rsidR="00244FCF" w:rsidRPr="00244FCF" w:rsidRDefault="00244FCF" w:rsidP="00244FCF">
      <w:pPr>
        <w:numPr>
          <w:ilvl w:val="0"/>
          <w:numId w:val="1"/>
        </w:numPr>
      </w:pPr>
      <w:r w:rsidRPr="00244FCF">
        <w:rPr>
          <w:b/>
          <w:bCs/>
        </w:rPr>
        <w:t xml:space="preserve">Hvordan </w:t>
      </w:r>
      <w:r w:rsidRPr="00244FCF">
        <w:t>skal teksten læses?</w:t>
      </w:r>
    </w:p>
    <w:p w:rsidR="00244FCF" w:rsidRPr="00244FCF" w:rsidRDefault="00244FCF" w:rsidP="00244FCF">
      <w:r w:rsidRPr="00244FCF">
        <w:rPr>
          <w:b/>
          <w:bCs/>
        </w:rPr>
        <w:t>Opgaver til udvikling af læsehastighed!</w:t>
      </w:r>
      <w:r w:rsidRPr="00244FCF">
        <w:t xml:space="preserve"> </w:t>
      </w:r>
      <w:r w:rsidRPr="00244FCF">
        <w:br/>
      </w:r>
      <w:r w:rsidRPr="00244FCF">
        <w:br/>
        <w:t>Du skal læse mindst 10 sider om dagen - ellers har træningen absolut INGEN virkning!</w:t>
      </w:r>
      <w:r w:rsidRPr="00244FCF">
        <w:br/>
      </w:r>
      <w:r w:rsidRPr="00244FCF">
        <w:br/>
        <w:t>Vælg en bog, og tjek sværhedsgraden på følgende måde:</w:t>
      </w:r>
    </w:p>
    <w:p w:rsidR="00244FCF" w:rsidRPr="00244FCF" w:rsidRDefault="00244FCF" w:rsidP="00244FCF">
      <w:pPr>
        <w:numPr>
          <w:ilvl w:val="0"/>
          <w:numId w:val="2"/>
        </w:numPr>
      </w:pPr>
      <w:r w:rsidRPr="00244FCF">
        <w:t>Tæl 200 ord i teksten.</w:t>
      </w:r>
    </w:p>
    <w:p w:rsidR="00244FCF" w:rsidRPr="00244FCF" w:rsidRDefault="00244FCF" w:rsidP="00244FCF">
      <w:pPr>
        <w:numPr>
          <w:ilvl w:val="0"/>
          <w:numId w:val="2"/>
        </w:numPr>
      </w:pPr>
      <w:r w:rsidRPr="00244FCF">
        <w:t>Læs tekststykket højt.</w:t>
      </w:r>
    </w:p>
    <w:p w:rsidR="00244FCF" w:rsidRPr="00244FCF" w:rsidRDefault="00244FCF" w:rsidP="00244FCF">
      <w:pPr>
        <w:numPr>
          <w:ilvl w:val="0"/>
          <w:numId w:val="2"/>
        </w:numPr>
      </w:pPr>
      <w:r w:rsidRPr="00244FCF">
        <w:t>Læg mærke til, når du stopper op og tænker nærmere over et ord. Det kan være, hvis du ikke forstår, hvad ordet betyder, eller hvis det er svært at læse op.</w:t>
      </w:r>
    </w:p>
    <w:p w:rsidR="00244FCF" w:rsidRPr="00244FCF" w:rsidRDefault="00244FCF" w:rsidP="00244FCF">
      <w:pPr>
        <w:numPr>
          <w:ilvl w:val="0"/>
          <w:numId w:val="2"/>
        </w:numPr>
      </w:pPr>
      <w:r w:rsidRPr="00244FCF">
        <w:t>Skriv ordet ned.</w:t>
      </w:r>
    </w:p>
    <w:p w:rsidR="00244FCF" w:rsidRPr="00244FCF" w:rsidRDefault="00244FCF" w:rsidP="00244FCF">
      <w:pPr>
        <w:numPr>
          <w:ilvl w:val="0"/>
          <w:numId w:val="2"/>
        </w:numPr>
      </w:pPr>
      <w:r w:rsidRPr="00244FCF">
        <w:t>Hvis du har noteret mere end 10-12 ord, er teksten for svær, og så skal du gentage øvelsen med en anden tekst.</w:t>
      </w:r>
    </w:p>
    <w:p w:rsidR="00244FCF" w:rsidRPr="00244FCF" w:rsidRDefault="00244FCF" w:rsidP="00244FCF">
      <w:r w:rsidRPr="00244FCF">
        <w:t xml:space="preserve">Dernæst: </w:t>
      </w:r>
      <w:r w:rsidRPr="00244FCF">
        <w:br/>
      </w:r>
      <w:r w:rsidRPr="00244FCF">
        <w:br/>
        <w:t>Tag et stykke KARTON/PAPIR - brug dette som TEMPOKORT.</w:t>
      </w:r>
      <w:r w:rsidRPr="00244FCF">
        <w:br/>
      </w:r>
      <w:r w:rsidRPr="00244FCF">
        <w:br/>
        <w:t xml:space="preserve">1. Læs så hurtigt, du kan, stadig ved at bevæge et tempokort endnu hurtigere ned over siden i fem min. Dette svarer til at løbe om kap/spurte. </w:t>
      </w:r>
      <w:r w:rsidRPr="00244FCF">
        <w:br/>
        <w:t xml:space="preserve">2. Lav nu hastighedsøvelsen: </w:t>
      </w:r>
      <w:r w:rsidRPr="00244FCF">
        <w:br/>
      </w:r>
      <w:r w:rsidRPr="00244FCF">
        <w:br/>
        <w:t xml:space="preserve">Dette er en læsehastighedstest. I skal læse så hurtigt, I kan, samtidig med at I ikke læser så hurtigt, at det går ud over jeres forståelse af det læste. Der vil være kontrolspørgsmål til teksten ved endt læsning. </w:t>
      </w:r>
      <w:r w:rsidRPr="00244FCF">
        <w:br/>
      </w:r>
      <w:r w:rsidRPr="00244FCF">
        <w:br/>
        <w:t>I skal læse i 5 minutter, derefter skal du sætte en tydelig lodret streg, dér hvor du er kommet til.</w:t>
      </w:r>
      <w:r w:rsidRPr="00244FCF">
        <w:br/>
      </w:r>
      <w:r w:rsidRPr="00244FCF">
        <w:br/>
        <w:t>Tæl de læste ord op og del tallet med 5 – så har du et resultat på, hvor mange ord i minuttet, du læser</w:t>
      </w:r>
      <w:r w:rsidRPr="00244FCF">
        <w:br/>
      </w:r>
      <w:r w:rsidRPr="00244FCF">
        <w:br/>
        <w:t>Forslag til tekster:</w:t>
      </w:r>
      <w:r w:rsidRPr="00244FCF">
        <w:br/>
      </w:r>
      <w:r w:rsidRPr="00244FCF">
        <w:br/>
      </w:r>
      <w:hyperlink r:id="rId9" w:tgtFrame="_blank" w:history="1">
        <w:r w:rsidRPr="00244FCF">
          <w:rPr>
            <w:rStyle w:val="Hyperlink"/>
          </w:rPr>
          <w:t xml:space="preserve">Lix </w:t>
        </w:r>
        <w:proofErr w:type="gramStart"/>
        <w:r w:rsidRPr="00244FCF">
          <w:rPr>
            <w:rStyle w:val="Hyperlink"/>
          </w:rPr>
          <w:t>34</w:t>
        </w:r>
      </w:hyperlink>
      <w:r w:rsidRPr="00244FCF">
        <w:t xml:space="preserve">    </w:t>
      </w:r>
      <w:r w:rsidRPr="00244FCF">
        <w:fldChar w:fldCharType="begin"/>
      </w:r>
      <w:proofErr w:type="gramEnd"/>
      <w:r w:rsidRPr="00244FCF">
        <w:instrText xml:space="preserve"> HYPERLINK "http://www.undervis.dk/data/user_files/skatteoeen_lix_29.pdf" \t "_blank" </w:instrText>
      </w:r>
      <w:r w:rsidRPr="00244FCF">
        <w:fldChar w:fldCharType="separate"/>
      </w:r>
      <w:r w:rsidRPr="00244FCF">
        <w:rPr>
          <w:rStyle w:val="Hyperlink"/>
        </w:rPr>
        <w:t>Lix 29</w:t>
      </w:r>
      <w:r w:rsidRPr="00244FCF">
        <w:fldChar w:fldCharType="end"/>
      </w:r>
      <w:r w:rsidRPr="00244FCF">
        <w:t xml:space="preserve">   </w:t>
      </w:r>
      <w:hyperlink r:id="rId10" w:tgtFrame="_blank" w:history="1">
        <w:r w:rsidRPr="00244FCF">
          <w:rPr>
            <w:rStyle w:val="Hyperlink"/>
          </w:rPr>
          <w:t>Lix 27</w:t>
        </w:r>
      </w:hyperlink>
      <w:r w:rsidRPr="00244FCF">
        <w:t xml:space="preserve">  </w:t>
      </w:r>
      <w:hyperlink r:id="rId11" w:tgtFrame="_blank" w:history="1">
        <w:r w:rsidRPr="00244FCF">
          <w:rPr>
            <w:rStyle w:val="Hyperlink"/>
          </w:rPr>
          <w:t xml:space="preserve">Lix 26 </w:t>
        </w:r>
      </w:hyperlink>
      <w:hyperlink r:id="rId12" w:tgtFrame="_blank" w:history="1">
        <w:r w:rsidRPr="00244FCF">
          <w:rPr>
            <w:rStyle w:val="Hyperlink"/>
          </w:rPr>
          <w:t>Lix 25</w:t>
        </w:r>
      </w:hyperlink>
      <w:r w:rsidRPr="00244FCF">
        <w:t xml:space="preserve"> </w:t>
      </w:r>
      <w:hyperlink r:id="rId13" w:tgtFrame="_blank" w:history="1">
        <w:r w:rsidRPr="00244FCF">
          <w:rPr>
            <w:rStyle w:val="Hyperlink"/>
          </w:rPr>
          <w:t>Lix 24</w:t>
        </w:r>
      </w:hyperlink>
      <w:r w:rsidRPr="00244FCF">
        <w:br/>
      </w:r>
      <w:r w:rsidRPr="00244FCF">
        <w:br/>
      </w:r>
      <w:r w:rsidRPr="00244FCF">
        <w:rPr>
          <w:u w:val="single"/>
        </w:rPr>
        <w:br/>
      </w:r>
      <w:r w:rsidRPr="00244FCF">
        <w:rPr>
          <w:u w:val="single"/>
        </w:rPr>
        <w:lastRenderedPageBreak/>
        <w:t>Opgave 2</w:t>
      </w:r>
      <w:r w:rsidRPr="00244FCF">
        <w:br/>
      </w:r>
      <w:r w:rsidRPr="00244FCF">
        <w:rPr>
          <w:u w:val="single"/>
        </w:rPr>
        <w:t>Hastighedstræning med tempokort i 15 minutter:</w:t>
      </w:r>
      <w:r w:rsidRPr="00244FCF">
        <w:t xml:space="preserve"> </w:t>
      </w:r>
      <w:r w:rsidRPr="00244FCF">
        <w:br/>
      </w:r>
      <w:r w:rsidRPr="00244FCF">
        <w:br/>
        <w:t>Læs i almindeligt tempo i to min. Det svarer til opvarmning/gå.</w:t>
      </w:r>
      <w:r w:rsidRPr="00244FCF">
        <w:br/>
      </w:r>
      <w:r w:rsidRPr="00244FCF">
        <w:br/>
        <w:t>Tving dig selv til at læse hurtigere ved at bevæge tempokortet lidt hurtigere ned over siden i otte min. Det svarer til opvarmning/lunte.</w:t>
      </w:r>
      <w:r w:rsidRPr="00244FCF">
        <w:br/>
      </w:r>
      <w:r w:rsidRPr="00244FCF">
        <w:br/>
        <w:t xml:space="preserve">Kør tempokortet så hurtigt ned over siden, at du er presset, men du skal stadig kunne følge med og forstå teksten! Dette skal du gøre i 5 minutter. </w:t>
      </w:r>
    </w:p>
    <w:p w:rsidR="00244FCF" w:rsidRPr="00244FCF" w:rsidRDefault="00244FCF" w:rsidP="00244FCF">
      <w:r w:rsidRPr="00244FCF">
        <w:br/>
      </w:r>
    </w:p>
    <w:p w:rsidR="00244FCF" w:rsidRPr="00244FCF" w:rsidRDefault="00244FCF" w:rsidP="00244FCF">
      <w:r w:rsidRPr="00244FCF">
        <w:t>TIP!</w:t>
      </w:r>
    </w:p>
    <w:p w:rsidR="00244FCF" w:rsidRPr="00244FCF" w:rsidRDefault="00244FCF" w:rsidP="00244FCF"/>
    <w:p w:rsidR="00244FCF" w:rsidRPr="00244FCF" w:rsidRDefault="00244FCF" w:rsidP="00244FCF">
      <w:r w:rsidRPr="00244FCF">
        <w:t>Du SKAL gentage hastighedstræningen hver dag i tre uger. Derefter er det vigtigt, at du fortsat læser hver dag for at vedligeholde dit læsetempo!</w:t>
      </w:r>
    </w:p>
    <w:p w:rsidR="00244FCF" w:rsidRPr="00244FCF" w:rsidRDefault="00244FCF" w:rsidP="00244FCF"/>
    <w:p w:rsidR="00244FCF" w:rsidRPr="00244FCF" w:rsidRDefault="00244FCF" w:rsidP="00244FCF"/>
    <w:p w:rsidR="00244FCF" w:rsidRPr="00244FCF" w:rsidRDefault="00244FCF" w:rsidP="00244FCF"/>
    <w:p w:rsidR="00244FCF" w:rsidRPr="00244FCF" w:rsidRDefault="00244FCF" w:rsidP="00244FCF">
      <w:r w:rsidRPr="00244FCF">
        <w:rPr>
          <w:b/>
          <w:bCs/>
        </w:rPr>
        <w:t>Hvad skal jeg kunne i 9.klasse?</w:t>
      </w:r>
    </w:p>
    <w:p w:rsidR="00244FCF" w:rsidRPr="00244FCF" w:rsidRDefault="00244FCF" w:rsidP="00244FCF"/>
    <w:p w:rsidR="00244FCF" w:rsidRPr="00244FCF" w:rsidRDefault="00244FCF" w:rsidP="00244FCF">
      <w:r w:rsidRPr="00244FCF">
        <w:t xml:space="preserve">I 9. kl. skal man som udgangspunkt kunne læse skønlitteratur med 250 ord pr. minut! </w:t>
      </w:r>
    </w:p>
    <w:p w:rsidR="00244FCF" w:rsidRPr="00244FCF" w:rsidRDefault="00244FCF" w:rsidP="00244FCF">
      <w:r w:rsidRPr="00244FCF">
        <w:t>Bøgernes sværhedsgrader på de forskellige klassetrin:</w:t>
      </w:r>
    </w:p>
    <w:p w:rsidR="00244FCF" w:rsidRPr="00244FCF" w:rsidRDefault="00244FCF" w:rsidP="00244FCF">
      <w:pPr>
        <w:numPr>
          <w:ilvl w:val="0"/>
          <w:numId w:val="4"/>
        </w:numPr>
      </w:pPr>
      <w:bookmarkStart w:id="0" w:name="_GoBack"/>
      <w:bookmarkEnd w:id="0"/>
      <w:r w:rsidRPr="00244FCF">
        <w:t>9. Klassetrin: &gt; LIX 35</w:t>
      </w:r>
    </w:p>
    <w:p w:rsidR="00244FCF" w:rsidRPr="00244FCF" w:rsidRDefault="00244FCF" w:rsidP="00244FCF"/>
    <w:p w:rsidR="00244FCF" w:rsidRPr="00244FCF" w:rsidRDefault="00244FCF" w:rsidP="00244FCF"/>
    <w:p w:rsidR="00286DA8" w:rsidRPr="00267713" w:rsidRDefault="00286DA8" w:rsidP="00587758"/>
    <w:sectPr w:rsidR="00286DA8" w:rsidRPr="00267713" w:rsidSect="002D7410">
      <w:headerReference w:type="default" r:id="rId14"/>
      <w:footerReference w:type="default" r:id="rId15"/>
      <w:headerReference w:type="first" r:id="rId16"/>
      <w:footerReference w:type="first" r:id="rId17"/>
      <w:pgSz w:w="11907" w:h="16839" w:code="9"/>
      <w:pgMar w:top="1985"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FCF" w:rsidRDefault="00244FCF" w:rsidP="00E70318">
      <w:pPr>
        <w:spacing w:after="0" w:line="240" w:lineRule="auto"/>
      </w:pPr>
      <w:r>
        <w:separator/>
      </w:r>
    </w:p>
  </w:endnote>
  <w:endnote w:type="continuationSeparator" w:id="0">
    <w:p w:rsidR="00244FCF" w:rsidRDefault="00244FCF"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3973"/>
      <w:docPartObj>
        <w:docPartGallery w:val="Page Numbers (Bottom of Page)"/>
        <w:docPartUnique/>
      </w:docPartObj>
    </w:sdtPr>
    <w:sdtEndPr/>
    <w:sdtContent>
      <w:sdt>
        <w:sdtPr>
          <w:id w:val="-1769616900"/>
          <w:docPartObj>
            <w:docPartGallery w:val="Page Numbers (Top of Page)"/>
            <w:docPartUnique/>
          </w:docPartObj>
        </w:sdtPr>
        <w:sdtEndPr/>
        <w:sdtContent>
          <w:p w:rsidR="00286DA8" w:rsidRDefault="00286DA8" w:rsidP="00286DA8">
            <w:pPr>
              <w:pStyle w:val="Sidefod"/>
              <w:spacing w:line="192" w:lineRule="auto"/>
              <w:jc w:val="center"/>
            </w:pPr>
          </w:p>
          <w:p w:rsidR="0084749B" w:rsidRPr="00133D22" w:rsidRDefault="008C1D73" w:rsidP="00133D22">
            <w:pPr>
              <w:pStyle w:val="Sidefod"/>
              <w:spacing w:line="192" w:lineRule="auto"/>
              <w:jc w:val="center"/>
              <w:rPr>
                <w:sz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FCF" w:rsidRDefault="00244FCF" w:rsidP="00E70318">
      <w:pPr>
        <w:spacing w:after="0" w:line="240" w:lineRule="auto"/>
      </w:pPr>
      <w:r>
        <w:separator/>
      </w:r>
    </w:p>
  </w:footnote>
  <w:footnote w:type="continuationSeparator" w:id="0">
    <w:p w:rsidR="00244FCF" w:rsidRDefault="00244FCF" w:rsidP="00E7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pPr>
      <w:pStyle w:val="Sidehoved"/>
    </w:pPr>
    <w:r w:rsidRPr="0084749B">
      <w:rPr>
        <w:noProof/>
        <w:lang w:eastAsia="da-DK"/>
      </w:rPr>
      <w:drawing>
        <wp:anchor distT="0" distB="0" distL="114300" distR="114300" simplePos="0" relativeHeight="251659264" behindDoc="0" locked="0" layoutInCell="1" allowOverlap="1" wp14:anchorId="0D40A28C" wp14:editId="03A897B3">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1"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49B" w:rsidRPr="0084749B" w:rsidRDefault="0084749B">
    <w:pPr>
      <w:pStyle w:val="Sidehoved"/>
      <w:rPr>
        <w:rFonts w:cstheme="minorHAnsi"/>
        <w:sz w:val="16"/>
        <w:szCs w:val="16"/>
      </w:rPr>
    </w:pPr>
    <w:r w:rsidRPr="0084749B">
      <w:rPr>
        <w:rFonts w:cstheme="minorHAnsi"/>
        <w:noProof/>
        <w:sz w:val="16"/>
        <w:szCs w:val="16"/>
        <w:lang w:eastAsia="da-DK"/>
      </w:rPr>
      <w:drawing>
        <wp:anchor distT="0" distB="0" distL="114300" distR="114300" simplePos="0" relativeHeight="251661312" behindDoc="0" locked="0" layoutInCell="1" allowOverlap="1" wp14:anchorId="6FEB9B0C" wp14:editId="3CA81E69">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3"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1361"/>
    <w:multiLevelType w:val="multilevel"/>
    <w:tmpl w:val="31CA868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319A2150"/>
    <w:multiLevelType w:val="multilevel"/>
    <w:tmpl w:val="78F8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6E4D05"/>
    <w:multiLevelType w:val="multilevel"/>
    <w:tmpl w:val="F18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B5A09"/>
    <w:multiLevelType w:val="multilevel"/>
    <w:tmpl w:val="AF2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CF"/>
    <w:rsid w:val="000D6F5D"/>
    <w:rsid w:val="00133D22"/>
    <w:rsid w:val="00152F9A"/>
    <w:rsid w:val="00244FCF"/>
    <w:rsid w:val="00267713"/>
    <w:rsid w:val="00286DA8"/>
    <w:rsid w:val="002D7410"/>
    <w:rsid w:val="00587758"/>
    <w:rsid w:val="006B01C5"/>
    <w:rsid w:val="0084749B"/>
    <w:rsid w:val="008C1D73"/>
    <w:rsid w:val="00931BCE"/>
    <w:rsid w:val="009B1694"/>
    <w:rsid w:val="00AC7699"/>
    <w:rsid w:val="00CD6A3C"/>
    <w:rsid w:val="00D93171"/>
    <w:rsid w:val="00DF3923"/>
    <w:rsid w:val="00E70318"/>
    <w:rsid w:val="00EC7145"/>
    <w:rsid w:val="00F17CCE"/>
    <w:rsid w:val="00F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244FCF"/>
    <w:rPr>
      <w:color w:val="5A14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244FCF"/>
    <w:rPr>
      <w:color w:val="5A14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722243">
      <w:bodyDiv w:val="1"/>
      <w:marLeft w:val="0"/>
      <w:marRight w:val="0"/>
      <w:marTop w:val="0"/>
      <w:marBottom w:val="0"/>
      <w:divBdr>
        <w:top w:val="none" w:sz="0" w:space="0" w:color="auto"/>
        <w:left w:val="none" w:sz="0" w:space="0" w:color="auto"/>
        <w:bottom w:val="none" w:sz="0" w:space="0" w:color="auto"/>
        <w:right w:val="none" w:sz="0" w:space="0" w:color="auto"/>
      </w:divBdr>
      <w:divsChild>
        <w:div w:id="1657764623">
          <w:marLeft w:val="0"/>
          <w:marRight w:val="0"/>
          <w:marTop w:val="0"/>
          <w:marBottom w:val="0"/>
          <w:divBdr>
            <w:top w:val="none" w:sz="0" w:space="0" w:color="auto"/>
            <w:left w:val="none" w:sz="0" w:space="0" w:color="auto"/>
            <w:bottom w:val="none" w:sz="0" w:space="0" w:color="auto"/>
            <w:right w:val="none" w:sz="0" w:space="0" w:color="auto"/>
          </w:divBdr>
          <w:divsChild>
            <w:div w:id="378433636">
              <w:marLeft w:val="3000"/>
              <w:marRight w:val="0"/>
              <w:marTop w:val="0"/>
              <w:marBottom w:val="0"/>
              <w:divBdr>
                <w:top w:val="none" w:sz="0" w:space="0" w:color="auto"/>
                <w:left w:val="none" w:sz="0" w:space="0" w:color="auto"/>
                <w:bottom w:val="none" w:sz="0" w:space="0" w:color="auto"/>
                <w:right w:val="none" w:sz="0" w:space="0" w:color="auto"/>
              </w:divBdr>
              <w:divsChild>
                <w:div w:id="767387159">
                  <w:marLeft w:val="0"/>
                  <w:marRight w:val="0"/>
                  <w:marTop w:val="0"/>
                  <w:marBottom w:val="0"/>
                  <w:divBdr>
                    <w:top w:val="none" w:sz="0" w:space="0" w:color="auto"/>
                    <w:left w:val="none" w:sz="0" w:space="0" w:color="auto"/>
                    <w:bottom w:val="none" w:sz="0" w:space="0" w:color="auto"/>
                    <w:right w:val="none" w:sz="0" w:space="0" w:color="auto"/>
                  </w:divBdr>
                  <w:divsChild>
                    <w:div w:id="30883980">
                      <w:marLeft w:val="0"/>
                      <w:marRight w:val="0"/>
                      <w:marTop w:val="0"/>
                      <w:marBottom w:val="0"/>
                      <w:divBdr>
                        <w:top w:val="none" w:sz="0" w:space="0" w:color="auto"/>
                        <w:left w:val="none" w:sz="0" w:space="0" w:color="auto"/>
                        <w:bottom w:val="none" w:sz="0" w:space="0" w:color="auto"/>
                        <w:right w:val="none" w:sz="0" w:space="0" w:color="auto"/>
                      </w:divBdr>
                    </w:div>
                    <w:div w:id="159152881">
                      <w:marLeft w:val="0"/>
                      <w:marRight w:val="0"/>
                      <w:marTop w:val="0"/>
                      <w:marBottom w:val="0"/>
                      <w:divBdr>
                        <w:top w:val="none" w:sz="0" w:space="0" w:color="auto"/>
                        <w:left w:val="none" w:sz="0" w:space="0" w:color="auto"/>
                        <w:bottom w:val="none" w:sz="0" w:space="0" w:color="auto"/>
                        <w:right w:val="none" w:sz="0" w:space="0" w:color="auto"/>
                      </w:divBdr>
                      <w:divsChild>
                        <w:div w:id="1353191327">
                          <w:marLeft w:val="0"/>
                          <w:marRight w:val="0"/>
                          <w:marTop w:val="0"/>
                          <w:marBottom w:val="0"/>
                          <w:divBdr>
                            <w:top w:val="none" w:sz="0" w:space="0" w:color="auto"/>
                            <w:left w:val="none" w:sz="0" w:space="0" w:color="auto"/>
                            <w:bottom w:val="none" w:sz="0" w:space="0" w:color="auto"/>
                            <w:right w:val="none" w:sz="0" w:space="0" w:color="auto"/>
                          </w:divBdr>
                        </w:div>
                        <w:div w:id="1427116349">
                          <w:marLeft w:val="0"/>
                          <w:marRight w:val="0"/>
                          <w:marTop w:val="0"/>
                          <w:marBottom w:val="0"/>
                          <w:divBdr>
                            <w:top w:val="none" w:sz="0" w:space="0" w:color="auto"/>
                            <w:left w:val="none" w:sz="0" w:space="0" w:color="auto"/>
                            <w:bottom w:val="none" w:sz="0" w:space="0" w:color="auto"/>
                            <w:right w:val="none" w:sz="0" w:space="0" w:color="auto"/>
                          </w:divBdr>
                        </w:div>
                        <w:div w:id="1818691826">
                          <w:marLeft w:val="0"/>
                          <w:marRight w:val="0"/>
                          <w:marTop w:val="0"/>
                          <w:marBottom w:val="0"/>
                          <w:divBdr>
                            <w:top w:val="none" w:sz="0" w:space="0" w:color="auto"/>
                            <w:left w:val="none" w:sz="0" w:space="0" w:color="auto"/>
                            <w:bottom w:val="none" w:sz="0" w:space="0" w:color="auto"/>
                            <w:right w:val="none" w:sz="0" w:space="0" w:color="auto"/>
                          </w:divBdr>
                        </w:div>
                        <w:div w:id="546614">
                          <w:marLeft w:val="0"/>
                          <w:marRight w:val="0"/>
                          <w:marTop w:val="0"/>
                          <w:marBottom w:val="0"/>
                          <w:divBdr>
                            <w:top w:val="none" w:sz="0" w:space="0" w:color="auto"/>
                            <w:left w:val="none" w:sz="0" w:space="0" w:color="auto"/>
                            <w:bottom w:val="none" w:sz="0" w:space="0" w:color="auto"/>
                            <w:right w:val="none" w:sz="0" w:space="0" w:color="auto"/>
                          </w:divBdr>
                          <w:divsChild>
                            <w:div w:id="615066584">
                              <w:marLeft w:val="0"/>
                              <w:marRight w:val="0"/>
                              <w:marTop w:val="0"/>
                              <w:marBottom w:val="0"/>
                              <w:divBdr>
                                <w:top w:val="none" w:sz="0" w:space="0" w:color="auto"/>
                                <w:left w:val="none" w:sz="0" w:space="0" w:color="auto"/>
                                <w:bottom w:val="none" w:sz="0" w:space="0" w:color="auto"/>
                                <w:right w:val="none" w:sz="0" w:space="0" w:color="auto"/>
                              </w:divBdr>
                            </w:div>
                          </w:divsChild>
                        </w:div>
                        <w:div w:id="1438939049">
                          <w:marLeft w:val="0"/>
                          <w:marRight w:val="0"/>
                          <w:marTop w:val="0"/>
                          <w:marBottom w:val="0"/>
                          <w:divBdr>
                            <w:top w:val="none" w:sz="0" w:space="0" w:color="auto"/>
                            <w:left w:val="none" w:sz="0" w:space="0" w:color="auto"/>
                            <w:bottom w:val="none" w:sz="0" w:space="0" w:color="auto"/>
                            <w:right w:val="none" w:sz="0" w:space="0" w:color="auto"/>
                          </w:divBdr>
                        </w:div>
                        <w:div w:id="1274361678">
                          <w:marLeft w:val="0"/>
                          <w:marRight w:val="0"/>
                          <w:marTop w:val="0"/>
                          <w:marBottom w:val="0"/>
                          <w:divBdr>
                            <w:top w:val="none" w:sz="0" w:space="0" w:color="auto"/>
                            <w:left w:val="none" w:sz="0" w:space="0" w:color="auto"/>
                            <w:bottom w:val="none" w:sz="0" w:space="0" w:color="auto"/>
                            <w:right w:val="none" w:sz="0" w:space="0" w:color="auto"/>
                          </w:divBdr>
                        </w:div>
                        <w:div w:id="1324777357">
                          <w:marLeft w:val="0"/>
                          <w:marRight w:val="0"/>
                          <w:marTop w:val="0"/>
                          <w:marBottom w:val="0"/>
                          <w:divBdr>
                            <w:top w:val="none" w:sz="0" w:space="0" w:color="auto"/>
                            <w:left w:val="none" w:sz="0" w:space="0" w:color="auto"/>
                            <w:bottom w:val="none" w:sz="0" w:space="0" w:color="auto"/>
                            <w:right w:val="none" w:sz="0" w:space="0" w:color="auto"/>
                          </w:divBdr>
                        </w:div>
                        <w:div w:id="1899314985">
                          <w:marLeft w:val="0"/>
                          <w:marRight w:val="0"/>
                          <w:marTop w:val="0"/>
                          <w:marBottom w:val="0"/>
                          <w:divBdr>
                            <w:top w:val="none" w:sz="0" w:space="0" w:color="auto"/>
                            <w:left w:val="none" w:sz="0" w:space="0" w:color="auto"/>
                            <w:bottom w:val="none" w:sz="0" w:space="0" w:color="auto"/>
                            <w:right w:val="none" w:sz="0" w:space="0" w:color="auto"/>
                          </w:divBdr>
                        </w:div>
                        <w:div w:id="740835056">
                          <w:marLeft w:val="0"/>
                          <w:marRight w:val="0"/>
                          <w:marTop w:val="0"/>
                          <w:marBottom w:val="0"/>
                          <w:divBdr>
                            <w:top w:val="none" w:sz="0" w:space="0" w:color="auto"/>
                            <w:left w:val="none" w:sz="0" w:space="0" w:color="auto"/>
                            <w:bottom w:val="none" w:sz="0" w:space="0" w:color="auto"/>
                            <w:right w:val="none" w:sz="0" w:space="0" w:color="auto"/>
                          </w:divBdr>
                        </w:div>
                        <w:div w:id="935091243">
                          <w:marLeft w:val="0"/>
                          <w:marRight w:val="0"/>
                          <w:marTop w:val="0"/>
                          <w:marBottom w:val="0"/>
                          <w:divBdr>
                            <w:top w:val="none" w:sz="0" w:space="0" w:color="auto"/>
                            <w:left w:val="none" w:sz="0" w:space="0" w:color="auto"/>
                            <w:bottom w:val="none" w:sz="0" w:space="0" w:color="auto"/>
                            <w:right w:val="none" w:sz="0" w:space="0" w:color="auto"/>
                          </w:divBdr>
                          <w:divsChild>
                            <w:div w:id="1576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dervis.dk/data/user_files/broedrene_loevehjerte_lix_24.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dervis.dk/data/user_files/djaevelens_laerling_lix_25.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dervis.dk/data/user_files/skammerens_datter_lix_26.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undervis.dk/data/user_files/morbror_ruben_lix_27.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undervis.dk/data/user_files/harry_potter_og_halvblodsprinsen_lix_34.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S:\DocCenter\Skabeloner\TEC_blank.dotx" TargetMode="External"/></Relationships>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31D1-15CF-4A76-B04E-2F501908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TEC_blank</Template>
  <TotalTime>1</TotalTime>
  <Pages>2</Pages>
  <Words>421</Words>
  <Characters>2573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 blank</vt:lpstr>
      <vt:lpstr>TEC brev</vt:lpstr>
    </vt:vector>
  </TitlesOfParts>
  <Company>TEC</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creator>Winnie Nørskov - TEC</dc:creator>
  <cp:lastModifiedBy>Winnie Nørskov - TEC</cp:lastModifiedBy>
  <cp:revision>2</cp:revision>
  <dcterms:created xsi:type="dcterms:W3CDTF">2015-12-15T12:31:00Z</dcterms:created>
  <dcterms:modified xsi:type="dcterms:W3CDTF">2015-12-15T12:31:00Z</dcterms:modified>
</cp:coreProperties>
</file>